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3677DB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77DB" w:rsidRDefault="003677D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677DB" w:rsidRDefault="00B40A1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3677D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677DB" w:rsidRDefault="00B40A1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:rsidR="003677DB" w:rsidRDefault="003677D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B40A1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3677D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3677DB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77DB" w:rsidRDefault="003677DB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3677DB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B40A1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B40A1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3677DB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77DB" w:rsidRDefault="003677DB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3677DB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B40A1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B40A1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3677DB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77DB" w:rsidRDefault="003677DB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3677DB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B40A1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3677D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3677DB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77DB" w:rsidRDefault="003677DB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3677DB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B40A1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B40A1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3677DB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B40A1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 xml:space="preserve">Secretaría/División: División de Ingeniería </w:t>
            </w: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77DB" w:rsidRDefault="00B40A10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:rsidR="003677DB" w:rsidRDefault="003677DB">
      <w:pPr>
        <w:pStyle w:val="Standard"/>
      </w:pPr>
    </w:p>
    <w:p w:rsidR="003677DB" w:rsidRDefault="00B40A10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677DB" w:rsidRDefault="00B40A1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677DB" w:rsidRDefault="00B40A10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31118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AD6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677D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677DB" w:rsidRDefault="00B40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C2D" w:rsidRDefault="00961C2D">
            <w:pPr>
              <w:pStyle w:val="TableContents"/>
              <w:ind w:left="629"/>
            </w:pPr>
          </w:p>
          <w:p w:rsidR="00961C2D" w:rsidRDefault="00961C2D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3677D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677DB" w:rsidRDefault="00B40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TableContents"/>
              <w:ind w:left="629"/>
            </w:pPr>
          </w:p>
          <w:p w:rsidR="00961C2D" w:rsidRDefault="00961C2D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3677D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677DB" w:rsidRDefault="00B40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TableContents"/>
              <w:ind w:left="629"/>
            </w:pPr>
          </w:p>
          <w:p w:rsidR="00961C2D" w:rsidRDefault="00961C2D">
            <w:pPr>
              <w:pStyle w:val="TableContents"/>
              <w:ind w:left="629"/>
            </w:pPr>
            <w:r>
              <w:t>1102</w:t>
            </w:r>
          </w:p>
        </w:tc>
      </w:tr>
      <w:tr w:rsidR="003677D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677DB" w:rsidRDefault="00B40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TableContents"/>
              <w:ind w:left="629"/>
            </w:pPr>
          </w:p>
          <w:p w:rsidR="00961C2D" w:rsidRDefault="00961C2D">
            <w:pPr>
              <w:pStyle w:val="TableContents"/>
              <w:ind w:left="629"/>
            </w:pPr>
            <w:r>
              <w:t>2</w:t>
            </w:r>
          </w:p>
        </w:tc>
      </w:tr>
      <w:tr w:rsidR="003677D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677DB" w:rsidRDefault="00B40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C2D" w:rsidRDefault="00961C2D">
            <w:pPr>
              <w:pStyle w:val="TableContents"/>
              <w:ind w:left="629"/>
            </w:pPr>
          </w:p>
          <w:p w:rsidR="00961C2D" w:rsidRDefault="00961C2D">
            <w:pPr>
              <w:pStyle w:val="TableContents"/>
              <w:ind w:left="629"/>
            </w:pPr>
            <w:r>
              <w:t>Pérez Romero Verónica</w:t>
            </w:r>
          </w:p>
        </w:tc>
      </w:tr>
      <w:tr w:rsidR="003677D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TableContents"/>
              <w:ind w:left="629"/>
            </w:pPr>
          </w:p>
        </w:tc>
      </w:tr>
      <w:tr w:rsidR="003677D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TableContents"/>
              <w:ind w:left="629"/>
            </w:pPr>
          </w:p>
        </w:tc>
      </w:tr>
      <w:tr w:rsidR="003677D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677DB" w:rsidRDefault="00B40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TableContents"/>
              <w:ind w:left="629"/>
            </w:pPr>
          </w:p>
          <w:p w:rsidR="00961C2D" w:rsidRDefault="00961C2D">
            <w:pPr>
              <w:pStyle w:val="TableContents"/>
              <w:ind w:left="629"/>
            </w:pPr>
            <w:r>
              <w:t>Primer Semestre</w:t>
            </w:r>
          </w:p>
        </w:tc>
      </w:tr>
      <w:tr w:rsidR="003677D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677DB" w:rsidRDefault="00B40A1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TableContents"/>
              <w:ind w:left="629"/>
            </w:pPr>
          </w:p>
          <w:p w:rsidR="00961C2D" w:rsidRDefault="00961C2D">
            <w:pPr>
              <w:pStyle w:val="TableContents"/>
              <w:ind w:left="629"/>
            </w:pPr>
            <w:r>
              <w:t>25 de Agosto de 2017</w:t>
            </w:r>
          </w:p>
        </w:tc>
      </w:tr>
      <w:tr w:rsidR="003677D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677DB" w:rsidRDefault="00B40A1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TableContents"/>
              <w:ind w:left="629"/>
            </w:pPr>
          </w:p>
        </w:tc>
      </w:tr>
      <w:tr w:rsidR="003677D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77DB" w:rsidRDefault="003677DB">
            <w:pPr>
              <w:pStyle w:val="TableContents"/>
              <w:ind w:left="629"/>
            </w:pPr>
          </w:p>
        </w:tc>
      </w:tr>
    </w:tbl>
    <w:p w:rsidR="003677DB" w:rsidRDefault="003677DB">
      <w:pPr>
        <w:pStyle w:val="Standard"/>
      </w:pPr>
    </w:p>
    <w:p w:rsidR="003677DB" w:rsidRDefault="00B40A1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961C2D" w:rsidRDefault="00961C2D">
      <w:pPr>
        <w:pStyle w:val="Standard"/>
      </w:pPr>
    </w:p>
    <w:p w:rsidR="00961C2D" w:rsidRDefault="00961C2D">
      <w:pPr>
        <w:suppressAutoHyphens w:val="0"/>
      </w:pPr>
      <w:r>
        <w:br w:type="page"/>
      </w:r>
    </w:p>
    <w:p w:rsidR="00AE4A34" w:rsidRDefault="00AE4A34" w:rsidP="00961C2D">
      <w:pPr>
        <w:pStyle w:val="Standard"/>
        <w:jc w:val="center"/>
        <w:rPr>
          <w:b/>
          <w:sz w:val="28"/>
        </w:rPr>
      </w:pPr>
    </w:p>
    <w:p w:rsidR="00AE4A34" w:rsidRDefault="00AE4A34" w:rsidP="00961C2D">
      <w:pPr>
        <w:pStyle w:val="Standard"/>
        <w:jc w:val="center"/>
        <w:rPr>
          <w:b/>
          <w:sz w:val="28"/>
        </w:rPr>
      </w:pPr>
    </w:p>
    <w:p w:rsidR="003677DB" w:rsidRDefault="00961C2D" w:rsidP="00961C2D">
      <w:pPr>
        <w:pStyle w:val="Standard"/>
        <w:jc w:val="center"/>
        <w:rPr>
          <w:b/>
          <w:sz w:val="28"/>
        </w:rPr>
      </w:pPr>
      <w:r w:rsidRPr="00961C2D">
        <w:rPr>
          <w:b/>
          <w:sz w:val="28"/>
        </w:rPr>
        <w:t>GNU/Linux</w:t>
      </w:r>
    </w:p>
    <w:p w:rsidR="00961C2D" w:rsidRDefault="00961C2D" w:rsidP="00961C2D">
      <w:pPr>
        <w:pStyle w:val="Standard"/>
        <w:jc w:val="center"/>
        <w:rPr>
          <w:b/>
          <w:sz w:val="28"/>
        </w:rPr>
      </w:pPr>
    </w:p>
    <w:p w:rsidR="00961C2D" w:rsidRPr="00961C2D" w:rsidRDefault="00961C2D" w:rsidP="00961C2D">
      <w:pPr>
        <w:pStyle w:val="Standard"/>
        <w:spacing w:line="276" w:lineRule="auto"/>
        <w:jc w:val="both"/>
        <w:rPr>
          <w:sz w:val="26"/>
        </w:rPr>
      </w:pPr>
      <w:r w:rsidRPr="00961C2D">
        <w:rPr>
          <w:sz w:val="26"/>
        </w:rPr>
        <w:t>Objetivo:</w:t>
      </w:r>
    </w:p>
    <w:p w:rsidR="00961C2D" w:rsidRDefault="00961C2D" w:rsidP="00961C2D">
      <w:pPr>
        <w:pStyle w:val="Standard"/>
        <w:spacing w:line="276" w:lineRule="auto"/>
        <w:jc w:val="both"/>
        <w:rPr>
          <w:sz w:val="26"/>
        </w:rPr>
      </w:pPr>
      <w:r w:rsidRPr="00961C2D">
        <w:rPr>
          <w:sz w:val="26"/>
        </w:rPr>
        <w:t>Conocer  la  importancia  del  sistema  operativo  de  una</w:t>
      </w:r>
      <w:r>
        <w:rPr>
          <w:sz w:val="26"/>
        </w:rPr>
        <w:t xml:space="preserve">  computadora,  así  como  sus </w:t>
      </w:r>
      <w:r w:rsidRPr="00961C2D">
        <w:rPr>
          <w:sz w:val="26"/>
        </w:rPr>
        <w:t>funciones. Explorar un sistema operativo GNU/Linux con el</w:t>
      </w:r>
      <w:r>
        <w:rPr>
          <w:sz w:val="26"/>
        </w:rPr>
        <w:t xml:space="preserve"> fin de conocer y utilizar los </w:t>
      </w:r>
      <w:r w:rsidRPr="00961C2D">
        <w:rPr>
          <w:sz w:val="26"/>
        </w:rPr>
        <w:t>comandos básicos en GNU/Linux.</w:t>
      </w:r>
    </w:p>
    <w:p w:rsidR="00961C2D" w:rsidRDefault="00961C2D" w:rsidP="00961C2D">
      <w:pPr>
        <w:pStyle w:val="Standard"/>
        <w:spacing w:line="276" w:lineRule="auto"/>
        <w:jc w:val="both"/>
        <w:rPr>
          <w:sz w:val="26"/>
        </w:rPr>
      </w:pPr>
    </w:p>
    <w:p w:rsidR="00961C2D" w:rsidRDefault="00961C2D" w:rsidP="00961C2D">
      <w:pPr>
        <w:pStyle w:val="Standard"/>
        <w:spacing w:line="276" w:lineRule="auto"/>
        <w:jc w:val="both"/>
        <w:rPr>
          <w:sz w:val="26"/>
        </w:rPr>
      </w:pPr>
      <w:r>
        <w:rPr>
          <w:sz w:val="26"/>
        </w:rPr>
        <w:t>Actividades:</w:t>
      </w:r>
    </w:p>
    <w:p w:rsidR="00961C2D" w:rsidRDefault="00961C2D" w:rsidP="00961C2D">
      <w:pPr>
        <w:pStyle w:val="Standard"/>
        <w:numPr>
          <w:ilvl w:val="0"/>
          <w:numId w:val="1"/>
        </w:numPr>
        <w:spacing w:line="276" w:lineRule="auto"/>
        <w:jc w:val="both"/>
        <w:rPr>
          <w:sz w:val="26"/>
        </w:rPr>
      </w:pPr>
      <w:r>
        <w:rPr>
          <w:sz w:val="26"/>
        </w:rPr>
        <w:t xml:space="preserve">Se leyó la introducción y la información que se encuentra en el formato de </w:t>
      </w:r>
      <w:r w:rsidR="00DF6069">
        <w:rPr>
          <w:sz w:val="26"/>
        </w:rPr>
        <w:t>la práctica 2, relacionado con los sistemas operativos y sus ejemplos con Linux.</w:t>
      </w:r>
    </w:p>
    <w:p w:rsidR="00DF6069" w:rsidRDefault="00DF6069" w:rsidP="00914F05">
      <w:pPr>
        <w:pStyle w:val="Standard"/>
        <w:numPr>
          <w:ilvl w:val="0"/>
          <w:numId w:val="1"/>
        </w:numPr>
        <w:spacing w:line="276" w:lineRule="auto"/>
        <w:jc w:val="both"/>
        <w:rPr>
          <w:sz w:val="26"/>
        </w:rPr>
      </w:pPr>
      <w:r>
        <w:rPr>
          <w:sz w:val="26"/>
        </w:rPr>
        <w:t>Para saber cuáles y cómo se utilizan los comandos básicos se abrió la terminal de Linux, después de eso en la línea de comandos escribimos lo siguiente:</w:t>
      </w:r>
    </w:p>
    <w:p w:rsidR="00914F05" w:rsidRPr="00914F05" w:rsidRDefault="00914F05" w:rsidP="00914F05">
      <w:pPr>
        <w:pStyle w:val="Standard"/>
        <w:numPr>
          <w:ilvl w:val="0"/>
          <w:numId w:val="3"/>
        </w:numPr>
        <w:spacing w:line="276" w:lineRule="auto"/>
        <w:jc w:val="both"/>
        <w:rPr>
          <w:sz w:val="26"/>
        </w:rPr>
      </w:pPr>
      <w:r>
        <w:rPr>
          <w:sz w:val="26"/>
        </w:rPr>
        <w:t xml:space="preserve">Con comando </w:t>
      </w:r>
      <w:r w:rsidRPr="00914F05">
        <w:rPr>
          <w:i/>
          <w:sz w:val="26"/>
        </w:rPr>
        <w:t>ls</w:t>
      </w:r>
      <w:r>
        <w:rPr>
          <w:i/>
          <w:sz w:val="26"/>
        </w:rPr>
        <w:t xml:space="preserve"> </w:t>
      </w:r>
      <w:r>
        <w:rPr>
          <w:sz w:val="26"/>
        </w:rPr>
        <w:t>para ver la lista de los elementos de la ubicación en la que se esta:</w:t>
      </w:r>
    </w:p>
    <w:p w:rsidR="00DF6069" w:rsidRPr="00AE4A34" w:rsidRDefault="00DF6069" w:rsidP="00DF6069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ls .</w:t>
      </w:r>
    </w:p>
    <w:p w:rsidR="00DF6069" w:rsidRPr="00AE4A34" w:rsidRDefault="00DF6069" w:rsidP="00DF6069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ls –l</w:t>
      </w:r>
    </w:p>
    <w:p w:rsidR="00DF6069" w:rsidRPr="00AE4A34" w:rsidRDefault="00DF6069" w:rsidP="00DF6069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ls /</w:t>
      </w:r>
    </w:p>
    <w:p w:rsidR="00961C2D" w:rsidRPr="00AE4A34" w:rsidRDefault="00DF6069" w:rsidP="00961C2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ls /home</w:t>
      </w:r>
    </w:p>
    <w:p w:rsidR="00914F05" w:rsidRDefault="00914F05" w:rsidP="00961C2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ls ..</w:t>
      </w:r>
    </w:p>
    <w:p w:rsidR="00AE4A34" w:rsidRPr="00AE4A34" w:rsidRDefault="00AE4A34" w:rsidP="00AE4A34">
      <w:pPr>
        <w:pStyle w:val="Standard"/>
        <w:spacing w:line="276" w:lineRule="auto"/>
        <w:jc w:val="both"/>
        <w:rPr>
          <w:rFonts w:asciiTheme="majorHAnsi" w:hAnsiTheme="majorHAnsi"/>
          <w:sz w:val="26"/>
        </w:rPr>
      </w:pPr>
    </w:p>
    <w:p w:rsidR="00961C2D" w:rsidRDefault="00914F05" w:rsidP="00914F05">
      <w:pPr>
        <w:pStyle w:val="Standard"/>
        <w:numPr>
          <w:ilvl w:val="0"/>
          <w:numId w:val="3"/>
        </w:numPr>
        <w:spacing w:line="276" w:lineRule="auto"/>
        <w:jc w:val="both"/>
        <w:rPr>
          <w:sz w:val="26"/>
        </w:rPr>
      </w:pPr>
      <w:r>
        <w:rPr>
          <w:sz w:val="26"/>
        </w:rPr>
        <w:t xml:space="preserve">Con el comando </w:t>
      </w:r>
      <w:r>
        <w:rPr>
          <w:i/>
          <w:sz w:val="26"/>
        </w:rPr>
        <w:t>touch</w:t>
      </w:r>
      <w:r>
        <w:rPr>
          <w:sz w:val="26"/>
        </w:rPr>
        <w:t xml:space="preserve"> para crear un archivo:</w:t>
      </w:r>
    </w:p>
    <w:p w:rsidR="00AE4A34" w:rsidRDefault="00914F05" w:rsidP="00AE4A34">
      <w:pPr>
        <w:pStyle w:val="Standard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touch vero[.ext]</w:t>
      </w:r>
    </w:p>
    <w:p w:rsidR="00AE4A34" w:rsidRPr="00AE4A34" w:rsidRDefault="00AE4A34" w:rsidP="00AE4A34">
      <w:pPr>
        <w:pStyle w:val="Standard"/>
        <w:spacing w:line="276" w:lineRule="auto"/>
        <w:ind w:left="1440"/>
        <w:jc w:val="both"/>
        <w:rPr>
          <w:rFonts w:asciiTheme="majorHAnsi" w:hAnsiTheme="majorHAnsi"/>
          <w:sz w:val="26"/>
        </w:rPr>
      </w:pPr>
    </w:p>
    <w:p w:rsidR="00914F05" w:rsidRPr="00914F05" w:rsidRDefault="00914F05" w:rsidP="00914F05">
      <w:pPr>
        <w:pStyle w:val="Standard"/>
        <w:numPr>
          <w:ilvl w:val="0"/>
          <w:numId w:val="5"/>
        </w:numPr>
        <w:spacing w:line="276" w:lineRule="auto"/>
        <w:jc w:val="both"/>
        <w:rPr>
          <w:i/>
          <w:sz w:val="26"/>
        </w:rPr>
      </w:pPr>
      <w:r>
        <w:rPr>
          <w:sz w:val="26"/>
        </w:rPr>
        <w:t xml:space="preserve">Con el comando </w:t>
      </w:r>
      <w:r w:rsidRPr="00914F05">
        <w:rPr>
          <w:i/>
          <w:sz w:val="26"/>
        </w:rPr>
        <w:t>mkdir</w:t>
      </w:r>
      <w:r>
        <w:rPr>
          <w:i/>
          <w:sz w:val="26"/>
        </w:rPr>
        <w:t xml:space="preserve"> </w:t>
      </w:r>
      <w:r>
        <w:rPr>
          <w:sz w:val="26"/>
        </w:rPr>
        <w:t>para crear una carpeta:</w:t>
      </w:r>
    </w:p>
    <w:p w:rsidR="00914F05" w:rsidRDefault="00914F05" w:rsidP="00914F05">
      <w:pPr>
        <w:pStyle w:val="Standard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mkdir tareas</w:t>
      </w:r>
    </w:p>
    <w:p w:rsidR="00AE4A34" w:rsidRPr="00AE4A34" w:rsidRDefault="00AE4A34" w:rsidP="00AE4A34">
      <w:pPr>
        <w:pStyle w:val="Standard"/>
        <w:spacing w:line="276" w:lineRule="auto"/>
        <w:ind w:left="1440"/>
        <w:jc w:val="both"/>
        <w:rPr>
          <w:rFonts w:asciiTheme="majorHAnsi" w:hAnsiTheme="majorHAnsi"/>
          <w:sz w:val="26"/>
        </w:rPr>
      </w:pPr>
    </w:p>
    <w:p w:rsidR="00914F05" w:rsidRDefault="00914F05" w:rsidP="00914F05">
      <w:pPr>
        <w:pStyle w:val="Standard"/>
        <w:numPr>
          <w:ilvl w:val="0"/>
          <w:numId w:val="7"/>
        </w:numPr>
        <w:spacing w:line="276" w:lineRule="auto"/>
        <w:jc w:val="both"/>
        <w:rPr>
          <w:sz w:val="26"/>
        </w:rPr>
      </w:pPr>
      <w:r>
        <w:rPr>
          <w:sz w:val="26"/>
        </w:rPr>
        <w:t xml:space="preserve">Con el comando </w:t>
      </w:r>
      <w:r w:rsidRPr="00914F05">
        <w:rPr>
          <w:i/>
          <w:sz w:val="26"/>
        </w:rPr>
        <w:t>cd</w:t>
      </w:r>
      <w:r>
        <w:rPr>
          <w:i/>
          <w:sz w:val="26"/>
        </w:rPr>
        <w:t xml:space="preserve"> </w:t>
      </w:r>
      <w:r>
        <w:rPr>
          <w:sz w:val="26"/>
        </w:rPr>
        <w:t>para ubicarse en una carpeta:</w:t>
      </w:r>
    </w:p>
    <w:p w:rsidR="00914F05" w:rsidRPr="00AE4A34" w:rsidRDefault="00914F05" w:rsidP="00914F05">
      <w:pPr>
        <w:pStyle w:val="Standard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cd tareas</w:t>
      </w:r>
    </w:p>
    <w:p w:rsidR="00914F05" w:rsidRDefault="00914F05" w:rsidP="00914F05">
      <w:pPr>
        <w:pStyle w:val="Standard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cd ..</w:t>
      </w:r>
    </w:p>
    <w:p w:rsidR="00AE4A34" w:rsidRPr="00AE4A34" w:rsidRDefault="00AE4A34" w:rsidP="00AE4A34">
      <w:pPr>
        <w:pStyle w:val="Standard"/>
        <w:spacing w:line="276" w:lineRule="auto"/>
        <w:ind w:left="1440"/>
        <w:jc w:val="both"/>
        <w:rPr>
          <w:rFonts w:asciiTheme="majorHAnsi" w:hAnsiTheme="majorHAnsi"/>
          <w:sz w:val="26"/>
        </w:rPr>
      </w:pPr>
    </w:p>
    <w:p w:rsidR="00914F05" w:rsidRDefault="00914F05" w:rsidP="00914F05">
      <w:pPr>
        <w:pStyle w:val="Standard"/>
        <w:numPr>
          <w:ilvl w:val="0"/>
          <w:numId w:val="9"/>
        </w:numPr>
        <w:spacing w:line="276" w:lineRule="auto"/>
        <w:jc w:val="both"/>
        <w:rPr>
          <w:sz w:val="26"/>
        </w:rPr>
      </w:pPr>
      <w:r>
        <w:rPr>
          <w:sz w:val="26"/>
        </w:rPr>
        <w:t xml:space="preserve">Con el comando </w:t>
      </w:r>
      <w:r w:rsidRPr="00914F05">
        <w:rPr>
          <w:i/>
          <w:sz w:val="26"/>
        </w:rPr>
        <w:t>pwd</w:t>
      </w:r>
      <w:r>
        <w:rPr>
          <w:i/>
          <w:sz w:val="26"/>
        </w:rPr>
        <w:t xml:space="preserve"> </w:t>
      </w:r>
      <w:r>
        <w:rPr>
          <w:sz w:val="26"/>
        </w:rPr>
        <w:t xml:space="preserve"> para saber la ubicación actual:</w:t>
      </w:r>
    </w:p>
    <w:p w:rsidR="00914F05" w:rsidRDefault="00914F05" w:rsidP="00914F05">
      <w:pPr>
        <w:pStyle w:val="Standard"/>
        <w:numPr>
          <w:ilvl w:val="0"/>
          <w:numId w:val="10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pwd</w:t>
      </w:r>
    </w:p>
    <w:p w:rsidR="00AE4A34" w:rsidRPr="00AE4A34" w:rsidRDefault="00AE4A34" w:rsidP="00AE4A34">
      <w:pPr>
        <w:pStyle w:val="Standard"/>
        <w:spacing w:line="276" w:lineRule="auto"/>
        <w:ind w:left="1440"/>
        <w:jc w:val="both"/>
        <w:rPr>
          <w:rFonts w:asciiTheme="majorHAnsi" w:hAnsiTheme="majorHAnsi"/>
          <w:sz w:val="26"/>
        </w:rPr>
      </w:pPr>
    </w:p>
    <w:p w:rsidR="00D751FA" w:rsidRDefault="00914F05" w:rsidP="00D751FA">
      <w:pPr>
        <w:pStyle w:val="Standard"/>
        <w:numPr>
          <w:ilvl w:val="0"/>
          <w:numId w:val="11"/>
        </w:numPr>
        <w:spacing w:line="276" w:lineRule="auto"/>
        <w:jc w:val="both"/>
        <w:rPr>
          <w:sz w:val="26"/>
        </w:rPr>
      </w:pPr>
      <w:r>
        <w:rPr>
          <w:sz w:val="26"/>
        </w:rPr>
        <w:t xml:space="preserve">Con el comando </w:t>
      </w:r>
      <w:r w:rsidR="00D751FA">
        <w:rPr>
          <w:i/>
          <w:sz w:val="26"/>
        </w:rPr>
        <w:t xml:space="preserve">find </w:t>
      </w:r>
      <w:r w:rsidR="00D751FA">
        <w:rPr>
          <w:sz w:val="26"/>
        </w:rPr>
        <w:t>para buscar un elemento:</w:t>
      </w:r>
    </w:p>
    <w:p w:rsidR="00D751FA" w:rsidRDefault="00D751FA" w:rsidP="00D751FA">
      <w:pPr>
        <w:pStyle w:val="Standard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find . –name tareas</w:t>
      </w:r>
    </w:p>
    <w:p w:rsidR="00AE4A34" w:rsidRPr="00AE4A34" w:rsidRDefault="00AE4A34" w:rsidP="00AE4A34">
      <w:pPr>
        <w:pStyle w:val="Standard"/>
        <w:spacing w:line="276" w:lineRule="auto"/>
        <w:ind w:left="1440"/>
        <w:jc w:val="both"/>
        <w:rPr>
          <w:rFonts w:asciiTheme="majorHAnsi" w:hAnsiTheme="majorHAnsi"/>
          <w:sz w:val="26"/>
        </w:rPr>
      </w:pPr>
    </w:p>
    <w:p w:rsidR="00D751FA" w:rsidRDefault="00D751FA" w:rsidP="00D751FA">
      <w:pPr>
        <w:pStyle w:val="Standard"/>
        <w:numPr>
          <w:ilvl w:val="0"/>
          <w:numId w:val="13"/>
        </w:numPr>
        <w:spacing w:line="276" w:lineRule="auto"/>
        <w:jc w:val="both"/>
        <w:rPr>
          <w:sz w:val="26"/>
        </w:rPr>
      </w:pPr>
      <w:r>
        <w:rPr>
          <w:sz w:val="26"/>
        </w:rPr>
        <w:t xml:space="preserve">Con el comando </w:t>
      </w:r>
      <w:r w:rsidRPr="00D751FA">
        <w:rPr>
          <w:i/>
          <w:sz w:val="26"/>
        </w:rPr>
        <w:t>clear</w:t>
      </w:r>
      <w:r>
        <w:rPr>
          <w:sz w:val="26"/>
        </w:rPr>
        <w:t xml:space="preserve"> para limpiar la consola:</w:t>
      </w:r>
    </w:p>
    <w:p w:rsidR="00D751FA" w:rsidRDefault="00D751FA" w:rsidP="00D751FA">
      <w:pPr>
        <w:pStyle w:val="Standard"/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clear</w:t>
      </w:r>
    </w:p>
    <w:p w:rsidR="00AE4A34" w:rsidRDefault="00AE4A34" w:rsidP="00AE4A34">
      <w:pPr>
        <w:pStyle w:val="Standard"/>
        <w:spacing w:line="276" w:lineRule="auto"/>
        <w:ind w:left="1440"/>
        <w:jc w:val="both"/>
        <w:rPr>
          <w:rFonts w:asciiTheme="majorHAnsi" w:hAnsiTheme="majorHAnsi"/>
          <w:sz w:val="26"/>
        </w:rPr>
      </w:pPr>
    </w:p>
    <w:p w:rsidR="00AE4A34" w:rsidRDefault="00AE4A34" w:rsidP="00AE4A34">
      <w:pPr>
        <w:pStyle w:val="Standard"/>
        <w:spacing w:line="276" w:lineRule="auto"/>
        <w:ind w:left="1440"/>
        <w:jc w:val="both"/>
        <w:rPr>
          <w:rFonts w:asciiTheme="majorHAnsi" w:hAnsiTheme="majorHAnsi"/>
          <w:sz w:val="26"/>
        </w:rPr>
      </w:pPr>
    </w:p>
    <w:p w:rsidR="00AE4A34" w:rsidRPr="00AE4A34" w:rsidRDefault="00AE4A34" w:rsidP="00AE4A34">
      <w:pPr>
        <w:pStyle w:val="Standard"/>
        <w:spacing w:line="276" w:lineRule="auto"/>
        <w:ind w:left="1440"/>
        <w:jc w:val="both"/>
        <w:rPr>
          <w:rFonts w:asciiTheme="majorHAnsi" w:hAnsiTheme="majorHAnsi"/>
          <w:sz w:val="26"/>
        </w:rPr>
      </w:pPr>
    </w:p>
    <w:p w:rsidR="00D751FA" w:rsidRDefault="00D751FA" w:rsidP="00D751FA">
      <w:pPr>
        <w:pStyle w:val="Standard"/>
        <w:numPr>
          <w:ilvl w:val="0"/>
          <w:numId w:val="15"/>
        </w:numPr>
        <w:spacing w:line="276" w:lineRule="auto"/>
        <w:jc w:val="both"/>
        <w:rPr>
          <w:sz w:val="26"/>
        </w:rPr>
      </w:pPr>
      <w:r>
        <w:rPr>
          <w:sz w:val="26"/>
        </w:rPr>
        <w:lastRenderedPageBreak/>
        <w:t xml:space="preserve">Con el comando </w:t>
      </w:r>
      <w:r>
        <w:rPr>
          <w:i/>
          <w:sz w:val="26"/>
        </w:rPr>
        <w:t xml:space="preserve">cp </w:t>
      </w:r>
      <w:r>
        <w:rPr>
          <w:sz w:val="26"/>
        </w:rPr>
        <w:t>para copier un archive:</w:t>
      </w:r>
    </w:p>
    <w:p w:rsidR="00D751FA" w:rsidRDefault="00D751FA" w:rsidP="00D751FA">
      <w:pPr>
        <w:pStyle w:val="Standard"/>
        <w:numPr>
          <w:ilvl w:val="0"/>
          <w:numId w:val="16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cp ../vero[.ext]  .</w:t>
      </w:r>
    </w:p>
    <w:p w:rsidR="00AE4A34" w:rsidRPr="00AE4A34" w:rsidRDefault="00AE4A34" w:rsidP="00AE4A34">
      <w:pPr>
        <w:pStyle w:val="Standard"/>
        <w:spacing w:line="276" w:lineRule="auto"/>
        <w:ind w:left="1440"/>
        <w:jc w:val="both"/>
        <w:rPr>
          <w:rFonts w:asciiTheme="majorHAnsi" w:hAnsiTheme="majorHAnsi"/>
          <w:sz w:val="26"/>
        </w:rPr>
      </w:pPr>
    </w:p>
    <w:p w:rsidR="00D751FA" w:rsidRDefault="00D751FA" w:rsidP="00D751FA">
      <w:pPr>
        <w:pStyle w:val="Standard"/>
        <w:numPr>
          <w:ilvl w:val="0"/>
          <w:numId w:val="17"/>
        </w:numPr>
        <w:spacing w:line="276" w:lineRule="auto"/>
        <w:jc w:val="both"/>
        <w:rPr>
          <w:sz w:val="26"/>
        </w:rPr>
      </w:pPr>
      <w:r>
        <w:rPr>
          <w:sz w:val="26"/>
        </w:rPr>
        <w:t xml:space="preserve">Con el comando </w:t>
      </w:r>
      <w:r>
        <w:rPr>
          <w:i/>
          <w:sz w:val="26"/>
        </w:rPr>
        <w:t>mv</w:t>
      </w:r>
      <w:r>
        <w:rPr>
          <w:sz w:val="26"/>
        </w:rPr>
        <w:t xml:space="preserve"> para mover un archivo de lugar:</w:t>
      </w:r>
    </w:p>
    <w:p w:rsidR="00AE4A34" w:rsidRPr="00AE4A34" w:rsidRDefault="00D751FA" w:rsidP="00AE4A34">
      <w:pPr>
        <w:pStyle w:val="Standard"/>
        <w:numPr>
          <w:ilvl w:val="0"/>
          <w:numId w:val="18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mv  ../vero[.ext]  .</w:t>
      </w:r>
    </w:p>
    <w:p w:rsidR="00AE4A34" w:rsidRDefault="00D751FA" w:rsidP="00AE4A34">
      <w:pPr>
        <w:pStyle w:val="Standard"/>
        <w:spacing w:line="276" w:lineRule="auto"/>
        <w:ind w:left="1440"/>
        <w:jc w:val="both"/>
        <w:rPr>
          <w:sz w:val="26"/>
        </w:rPr>
      </w:pPr>
      <w:r>
        <w:rPr>
          <w:sz w:val="26"/>
        </w:rPr>
        <w:t xml:space="preserve">Para cambiarle el nombre: </w:t>
      </w:r>
    </w:p>
    <w:p w:rsidR="00AE4A34" w:rsidRPr="00AE4A34" w:rsidRDefault="00D751FA" w:rsidP="00AE4A34">
      <w:pPr>
        <w:pStyle w:val="Standard"/>
        <w:numPr>
          <w:ilvl w:val="0"/>
          <w:numId w:val="18"/>
        </w:numPr>
        <w:spacing w:line="276" w:lineRule="auto"/>
        <w:jc w:val="both"/>
        <w:rPr>
          <w:sz w:val="26"/>
        </w:rPr>
      </w:pPr>
      <w:r w:rsidRPr="00AE4A34">
        <w:rPr>
          <w:rFonts w:asciiTheme="majorHAnsi" w:hAnsiTheme="majorHAnsi"/>
          <w:sz w:val="26"/>
        </w:rPr>
        <w:t>mv vero[.ext] Veronica[.ext]</w:t>
      </w:r>
    </w:p>
    <w:p w:rsidR="00AE4A34" w:rsidRPr="00AE4A34" w:rsidRDefault="00AE4A34" w:rsidP="00AE4A34">
      <w:pPr>
        <w:pStyle w:val="Standard"/>
        <w:spacing w:line="276" w:lineRule="auto"/>
        <w:ind w:left="1440"/>
        <w:jc w:val="both"/>
        <w:rPr>
          <w:sz w:val="26"/>
        </w:rPr>
      </w:pPr>
    </w:p>
    <w:p w:rsidR="00D751FA" w:rsidRDefault="00D751FA" w:rsidP="00D751FA">
      <w:pPr>
        <w:pStyle w:val="Standard"/>
        <w:numPr>
          <w:ilvl w:val="0"/>
          <w:numId w:val="19"/>
        </w:numPr>
        <w:spacing w:line="276" w:lineRule="auto"/>
        <w:jc w:val="both"/>
        <w:rPr>
          <w:sz w:val="26"/>
        </w:rPr>
      </w:pPr>
      <w:r>
        <w:rPr>
          <w:sz w:val="26"/>
        </w:rPr>
        <w:t xml:space="preserve">Con el comando </w:t>
      </w:r>
      <w:r>
        <w:rPr>
          <w:i/>
          <w:sz w:val="26"/>
        </w:rPr>
        <w:t xml:space="preserve">rm </w:t>
      </w:r>
      <w:r w:rsidR="00AE4A34">
        <w:rPr>
          <w:sz w:val="26"/>
        </w:rPr>
        <w:t>para borrar un archivo o carpeta:</w:t>
      </w:r>
    </w:p>
    <w:p w:rsidR="00AE4A34" w:rsidRPr="00AE4A34" w:rsidRDefault="00AE4A34" w:rsidP="00AE4A34">
      <w:pPr>
        <w:pStyle w:val="Standard"/>
        <w:numPr>
          <w:ilvl w:val="0"/>
          <w:numId w:val="20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rm vero[.ext] –r</w:t>
      </w:r>
    </w:p>
    <w:p w:rsidR="00AE4A34" w:rsidRPr="00AE4A34" w:rsidRDefault="00AE4A34" w:rsidP="00AE4A34">
      <w:pPr>
        <w:pStyle w:val="Standard"/>
        <w:numPr>
          <w:ilvl w:val="0"/>
          <w:numId w:val="20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>rm Veronica[.ext] –r</w:t>
      </w:r>
    </w:p>
    <w:p w:rsidR="00AE4A34" w:rsidRDefault="00AE4A34" w:rsidP="00AE4A34">
      <w:pPr>
        <w:pStyle w:val="Standard"/>
        <w:numPr>
          <w:ilvl w:val="0"/>
          <w:numId w:val="20"/>
        </w:numPr>
        <w:spacing w:line="276" w:lineRule="auto"/>
        <w:jc w:val="both"/>
        <w:rPr>
          <w:rFonts w:asciiTheme="majorHAnsi" w:hAnsiTheme="majorHAnsi"/>
          <w:sz w:val="26"/>
        </w:rPr>
      </w:pPr>
      <w:r w:rsidRPr="00AE4A34">
        <w:rPr>
          <w:rFonts w:asciiTheme="majorHAnsi" w:hAnsiTheme="majorHAnsi"/>
          <w:sz w:val="26"/>
        </w:rPr>
        <w:t xml:space="preserve">rm tareas </w:t>
      </w:r>
      <w:r>
        <w:rPr>
          <w:rFonts w:asciiTheme="majorHAnsi" w:hAnsiTheme="majorHAnsi"/>
          <w:sz w:val="26"/>
        </w:rPr>
        <w:t>–</w:t>
      </w:r>
      <w:r w:rsidRPr="00AE4A34">
        <w:rPr>
          <w:rFonts w:asciiTheme="majorHAnsi" w:hAnsiTheme="majorHAnsi"/>
          <w:sz w:val="26"/>
        </w:rPr>
        <w:t>r</w:t>
      </w:r>
    </w:p>
    <w:p w:rsidR="00AE4A34" w:rsidRDefault="00AE4A34" w:rsidP="00AE4A34">
      <w:pPr>
        <w:pStyle w:val="Standard"/>
        <w:spacing w:line="276" w:lineRule="auto"/>
        <w:ind w:left="1440"/>
        <w:jc w:val="both"/>
        <w:rPr>
          <w:rFonts w:asciiTheme="majorHAnsi" w:hAnsiTheme="majorHAnsi"/>
          <w:sz w:val="26"/>
        </w:rPr>
      </w:pPr>
    </w:p>
    <w:p w:rsidR="00AE4A34" w:rsidRDefault="00AE4A34" w:rsidP="00AE4A34">
      <w:pPr>
        <w:pStyle w:val="Standard"/>
        <w:spacing w:line="276" w:lineRule="auto"/>
        <w:jc w:val="both"/>
        <w:rPr>
          <w:sz w:val="26"/>
        </w:rPr>
      </w:pPr>
      <w:r>
        <w:rPr>
          <w:sz w:val="26"/>
        </w:rPr>
        <w:t>Conclusiones:</w:t>
      </w:r>
    </w:p>
    <w:p w:rsidR="0020687E" w:rsidRDefault="0020687E" w:rsidP="00AA6208">
      <w:pPr>
        <w:pStyle w:val="Standard"/>
        <w:spacing w:line="276" w:lineRule="auto"/>
        <w:jc w:val="both"/>
        <w:rPr>
          <w:sz w:val="26"/>
        </w:rPr>
      </w:pPr>
      <w:r>
        <w:rPr>
          <w:sz w:val="26"/>
        </w:rPr>
        <w:t>Al leer la inform</w:t>
      </w:r>
      <w:r w:rsidR="00AA6208">
        <w:rPr>
          <w:sz w:val="26"/>
        </w:rPr>
        <w:t>ación de la práctica aprendimos que</w:t>
      </w:r>
      <w:r>
        <w:rPr>
          <w:sz w:val="26"/>
        </w:rPr>
        <w:t xml:space="preserve"> </w:t>
      </w:r>
      <w:r w:rsidR="00AA6208">
        <w:rPr>
          <w:sz w:val="26"/>
        </w:rPr>
        <w:t xml:space="preserve">un </w:t>
      </w:r>
      <w:r>
        <w:rPr>
          <w:sz w:val="26"/>
        </w:rPr>
        <w:t>sistema operativo</w:t>
      </w:r>
      <w:r w:rsidR="00AA6208">
        <w:rPr>
          <w:sz w:val="26"/>
        </w:rPr>
        <w:t xml:space="preserve"> es </w:t>
      </w:r>
      <w:r w:rsidR="00AA6208" w:rsidRPr="00AA6208">
        <w:rPr>
          <w:sz w:val="26"/>
        </w:rPr>
        <w:t>el conjunto de programas y datos que administra los r</w:t>
      </w:r>
      <w:r w:rsidR="00AA6208">
        <w:rPr>
          <w:sz w:val="26"/>
        </w:rPr>
        <w:t>ecursos tanto de  hardware</w:t>
      </w:r>
      <w:r w:rsidR="00AA6208" w:rsidRPr="00AA6208">
        <w:rPr>
          <w:sz w:val="26"/>
        </w:rPr>
        <w:t xml:space="preserve">  como  de  </w:t>
      </w:r>
      <w:r w:rsidR="00AA6208">
        <w:rPr>
          <w:sz w:val="26"/>
        </w:rPr>
        <w:t>software de  un  sistema  de cómputo</w:t>
      </w:r>
      <w:r>
        <w:rPr>
          <w:sz w:val="26"/>
        </w:rPr>
        <w:t>,</w:t>
      </w:r>
      <w:r w:rsidR="00AA6208">
        <w:rPr>
          <w:sz w:val="26"/>
        </w:rPr>
        <w:t xml:space="preserve"> y </w:t>
      </w:r>
      <w:r>
        <w:rPr>
          <w:sz w:val="26"/>
        </w:rPr>
        <w:t>que funciona como interfaz entre la co</w:t>
      </w:r>
      <w:r w:rsidR="00AA6208">
        <w:rPr>
          <w:sz w:val="26"/>
        </w:rPr>
        <w:t>mputadora y el usuario, cuales son los componentes generales; y</w:t>
      </w:r>
      <w:r w:rsidR="00AA6208">
        <w:rPr>
          <w:sz w:val="26"/>
        </w:rPr>
        <w:t xml:space="preserve"> algunos ejemplos</w:t>
      </w:r>
      <w:r w:rsidR="00AA6208">
        <w:rPr>
          <w:sz w:val="26"/>
        </w:rPr>
        <w:t xml:space="preserve"> de sistemas operativos como Windows, Linux, etc.</w:t>
      </w:r>
    </w:p>
    <w:p w:rsidR="00AA6208" w:rsidRDefault="0020687E" w:rsidP="00AE4A34">
      <w:pPr>
        <w:pStyle w:val="Standard"/>
        <w:spacing w:line="276" w:lineRule="auto"/>
        <w:jc w:val="both"/>
        <w:rPr>
          <w:sz w:val="26"/>
        </w:rPr>
      </w:pPr>
      <w:r>
        <w:rPr>
          <w:sz w:val="26"/>
        </w:rPr>
        <w:t>También se aprendió en especifico algunas características del sistema operativo</w:t>
      </w:r>
      <w:r w:rsidR="00AA6208">
        <w:rPr>
          <w:sz w:val="26"/>
        </w:rPr>
        <w:t xml:space="preserve"> Linux, que es software libre.</w:t>
      </w:r>
    </w:p>
    <w:p w:rsidR="00AA6208" w:rsidRPr="00AE4A34" w:rsidRDefault="00AA6208" w:rsidP="00AE4A34">
      <w:pPr>
        <w:pStyle w:val="Standard"/>
        <w:spacing w:line="276" w:lineRule="auto"/>
        <w:jc w:val="both"/>
        <w:rPr>
          <w:sz w:val="26"/>
        </w:rPr>
      </w:pPr>
      <w:r>
        <w:rPr>
          <w:sz w:val="26"/>
        </w:rPr>
        <w:t>Por otro lado, al poner los diferentes comandos en la terminal de Linux, aprendimos su funcionamiento y la forma correcta de usarlos</w:t>
      </w:r>
      <w:r w:rsidR="00B40A10">
        <w:rPr>
          <w:sz w:val="26"/>
        </w:rPr>
        <w:t xml:space="preserve"> o algunas variaciones de éstos.</w:t>
      </w:r>
      <w:bookmarkStart w:id="0" w:name="_GoBack"/>
      <w:bookmarkEnd w:id="0"/>
    </w:p>
    <w:p w:rsidR="00AE4A34" w:rsidRPr="00AE4A34" w:rsidRDefault="00AE4A34" w:rsidP="00AE4A34">
      <w:pPr>
        <w:pStyle w:val="Standard"/>
        <w:spacing w:line="276" w:lineRule="auto"/>
        <w:jc w:val="both"/>
        <w:rPr>
          <w:rFonts w:asciiTheme="majorHAnsi" w:hAnsiTheme="majorHAnsi"/>
          <w:sz w:val="26"/>
        </w:rPr>
      </w:pPr>
    </w:p>
    <w:sectPr w:rsidR="00AE4A34" w:rsidRPr="00AE4A3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40A10">
      <w:r>
        <w:separator/>
      </w:r>
    </w:p>
  </w:endnote>
  <w:endnote w:type="continuationSeparator" w:id="0">
    <w:p w:rsidR="00000000" w:rsidRDefault="00B4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40A10">
      <w:r>
        <w:rPr>
          <w:color w:val="000000"/>
        </w:rPr>
        <w:separator/>
      </w:r>
    </w:p>
  </w:footnote>
  <w:footnote w:type="continuationSeparator" w:id="0">
    <w:p w:rsidR="00000000" w:rsidRDefault="00B40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2D2D"/>
    <w:multiLevelType w:val="hybridMultilevel"/>
    <w:tmpl w:val="A0CE921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A4CDB"/>
    <w:multiLevelType w:val="hybridMultilevel"/>
    <w:tmpl w:val="7A70ABB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638C2"/>
    <w:multiLevelType w:val="hybridMultilevel"/>
    <w:tmpl w:val="5400166C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508DD"/>
    <w:multiLevelType w:val="hybridMultilevel"/>
    <w:tmpl w:val="4C2A461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B589D"/>
    <w:multiLevelType w:val="hybridMultilevel"/>
    <w:tmpl w:val="798094F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C2B0E"/>
    <w:multiLevelType w:val="hybridMultilevel"/>
    <w:tmpl w:val="D602C0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A6A38"/>
    <w:multiLevelType w:val="hybridMultilevel"/>
    <w:tmpl w:val="4860E58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20E9D"/>
    <w:multiLevelType w:val="hybridMultilevel"/>
    <w:tmpl w:val="9418E97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285351"/>
    <w:multiLevelType w:val="hybridMultilevel"/>
    <w:tmpl w:val="45E8438C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E24EC9"/>
    <w:multiLevelType w:val="hybridMultilevel"/>
    <w:tmpl w:val="5AA02C4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802522"/>
    <w:multiLevelType w:val="hybridMultilevel"/>
    <w:tmpl w:val="7198701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7E5807"/>
    <w:multiLevelType w:val="hybridMultilevel"/>
    <w:tmpl w:val="B7B07EC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D94565"/>
    <w:multiLevelType w:val="hybridMultilevel"/>
    <w:tmpl w:val="EA72E06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654977"/>
    <w:multiLevelType w:val="hybridMultilevel"/>
    <w:tmpl w:val="4330F10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8B37B9"/>
    <w:multiLevelType w:val="hybridMultilevel"/>
    <w:tmpl w:val="9C004A6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BE4783"/>
    <w:multiLevelType w:val="hybridMultilevel"/>
    <w:tmpl w:val="498E2EF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637C6F"/>
    <w:multiLevelType w:val="hybridMultilevel"/>
    <w:tmpl w:val="F2AEC69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8A7B3B"/>
    <w:multiLevelType w:val="hybridMultilevel"/>
    <w:tmpl w:val="D8A4BE9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45516"/>
    <w:multiLevelType w:val="hybridMultilevel"/>
    <w:tmpl w:val="FF82A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04A7E"/>
    <w:multiLevelType w:val="hybridMultilevel"/>
    <w:tmpl w:val="1674DB8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0"/>
  </w:num>
  <w:num w:numId="5">
    <w:abstractNumId w:val="7"/>
  </w:num>
  <w:num w:numId="6">
    <w:abstractNumId w:val="5"/>
  </w:num>
  <w:num w:numId="7">
    <w:abstractNumId w:val="12"/>
  </w:num>
  <w:num w:numId="8">
    <w:abstractNumId w:val="10"/>
  </w:num>
  <w:num w:numId="9">
    <w:abstractNumId w:val="11"/>
  </w:num>
  <w:num w:numId="10">
    <w:abstractNumId w:val="13"/>
  </w:num>
  <w:num w:numId="11">
    <w:abstractNumId w:val="8"/>
  </w:num>
  <w:num w:numId="12">
    <w:abstractNumId w:val="19"/>
  </w:num>
  <w:num w:numId="13">
    <w:abstractNumId w:val="17"/>
  </w:num>
  <w:num w:numId="14">
    <w:abstractNumId w:val="15"/>
  </w:num>
  <w:num w:numId="15">
    <w:abstractNumId w:val="2"/>
  </w:num>
  <w:num w:numId="16">
    <w:abstractNumId w:val="1"/>
  </w:num>
  <w:num w:numId="17">
    <w:abstractNumId w:val="9"/>
  </w:num>
  <w:num w:numId="18">
    <w:abstractNumId w:val="3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677DB"/>
    <w:rsid w:val="0020687E"/>
    <w:rsid w:val="003677DB"/>
    <w:rsid w:val="00914F05"/>
    <w:rsid w:val="00961C2D"/>
    <w:rsid w:val="00AA6208"/>
    <w:rsid w:val="00AE4A34"/>
    <w:rsid w:val="00B40A10"/>
    <w:rsid w:val="00D751FA"/>
    <w:rsid w:val="00D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2E52CC-1E77-415E-B0D5-6A45418B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Adriana Perez Romero</cp:lastModifiedBy>
  <cp:revision>2</cp:revision>
  <dcterms:created xsi:type="dcterms:W3CDTF">2017-08-26T17:58:00Z</dcterms:created>
  <dcterms:modified xsi:type="dcterms:W3CDTF">2017-08-26T17:58:00Z</dcterms:modified>
</cp:coreProperties>
</file>