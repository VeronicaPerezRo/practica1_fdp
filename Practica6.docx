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EB58D5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D5" w:rsidRDefault="00EB58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B58D5" w:rsidRDefault="0080710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EB58D5" w:rsidRDefault="00EB58D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EB58D5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D5" w:rsidRDefault="00EB58D5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D5" w:rsidRDefault="00EB58D5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D5" w:rsidRDefault="00EB58D5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EB58D5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8D5" w:rsidRDefault="00EB58D5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EB58D5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8D5" w:rsidRDefault="0080710C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EB58D5" w:rsidRDefault="00EB58D5">
      <w:pPr>
        <w:pStyle w:val="Standard"/>
      </w:pPr>
    </w:p>
    <w:p w:rsidR="00EB58D5" w:rsidRDefault="0080710C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EB58D5" w:rsidRDefault="0080710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EB58D5" w:rsidRDefault="0080710C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7B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1102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6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Pérez Romero Verónica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Primer Semestre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  <w:p w:rsidR="00FE3EE2" w:rsidRDefault="00FE3EE2">
            <w:pPr>
              <w:pStyle w:val="TableContents"/>
              <w:ind w:left="629"/>
            </w:pPr>
            <w:r>
              <w:t>22 de Septiembre de 2017</w:t>
            </w: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EB58D5" w:rsidRDefault="0080710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</w:tc>
      </w:tr>
      <w:tr w:rsidR="00EB5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8D5" w:rsidRDefault="00EB58D5">
            <w:pPr>
              <w:pStyle w:val="TableContents"/>
              <w:ind w:left="629"/>
            </w:pPr>
          </w:p>
        </w:tc>
      </w:tr>
    </w:tbl>
    <w:p w:rsidR="00EB58D5" w:rsidRDefault="00EB58D5">
      <w:pPr>
        <w:pStyle w:val="Standard"/>
      </w:pPr>
    </w:p>
    <w:p w:rsidR="00EB58D5" w:rsidRDefault="0080710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0710C" w:rsidRDefault="0080710C">
      <w:pPr>
        <w:pStyle w:val="Standard"/>
      </w:pPr>
    </w:p>
    <w:p w:rsidR="0080710C" w:rsidRDefault="0080710C">
      <w:pPr>
        <w:suppressAutoHyphens w:val="0"/>
      </w:pPr>
      <w:r>
        <w:br w:type="page"/>
      </w:r>
    </w:p>
    <w:p w:rsidR="00EB58D5" w:rsidRDefault="00EB58D5">
      <w:pPr>
        <w:pStyle w:val="Standard"/>
      </w:pPr>
    </w:p>
    <w:p w:rsidR="0080710C" w:rsidRDefault="0080710C">
      <w:pPr>
        <w:pStyle w:val="Standard"/>
      </w:pPr>
    </w:p>
    <w:p w:rsidR="0080710C" w:rsidRDefault="0080710C" w:rsidP="0080710C">
      <w:pPr>
        <w:pStyle w:val="Standard"/>
        <w:jc w:val="center"/>
        <w:rPr>
          <w:b/>
          <w:sz w:val="28"/>
        </w:rPr>
      </w:pPr>
      <w:r w:rsidRPr="0080710C">
        <w:rPr>
          <w:b/>
          <w:sz w:val="28"/>
        </w:rPr>
        <w:t>Entorno de C (editores, compilación y ejecución)</w:t>
      </w:r>
    </w:p>
    <w:p w:rsidR="0080710C" w:rsidRDefault="0080710C" w:rsidP="0080710C">
      <w:pPr>
        <w:pStyle w:val="Standard"/>
        <w:jc w:val="center"/>
        <w:rPr>
          <w:b/>
          <w:sz w:val="28"/>
        </w:rPr>
      </w:pPr>
    </w:p>
    <w:p w:rsidR="0080710C" w:rsidRPr="00F74102" w:rsidRDefault="0080710C" w:rsidP="0080710C">
      <w:pPr>
        <w:pStyle w:val="Standard"/>
        <w:jc w:val="both"/>
        <w:rPr>
          <w:sz w:val="26"/>
        </w:rPr>
      </w:pPr>
      <w:r w:rsidRPr="00F74102">
        <w:rPr>
          <w:sz w:val="26"/>
        </w:rPr>
        <w:t>Objetivo:</w:t>
      </w:r>
    </w:p>
    <w:p w:rsidR="0080710C" w:rsidRPr="00F74102" w:rsidRDefault="0080710C" w:rsidP="0080710C">
      <w:pPr>
        <w:pStyle w:val="Standard"/>
        <w:jc w:val="both"/>
        <w:rPr>
          <w:sz w:val="26"/>
        </w:rPr>
      </w:pPr>
      <w:r w:rsidRPr="00F74102">
        <w:rPr>
          <w:sz w:val="26"/>
        </w:rPr>
        <w:t>Conocer y usar los  ambientes  y herramientas  para  el desarrollo y ejecución de programas en Lenguaje C, como editores y compiladores en diversos sistemas operativos.</w:t>
      </w:r>
    </w:p>
    <w:p w:rsidR="0080710C" w:rsidRPr="00F74102" w:rsidRDefault="0080710C" w:rsidP="0080710C">
      <w:pPr>
        <w:pStyle w:val="Standard"/>
        <w:jc w:val="both"/>
        <w:rPr>
          <w:sz w:val="26"/>
        </w:rPr>
      </w:pPr>
    </w:p>
    <w:p w:rsidR="0080710C" w:rsidRPr="00F74102" w:rsidRDefault="0080710C" w:rsidP="0080710C">
      <w:pPr>
        <w:pStyle w:val="Standard"/>
        <w:jc w:val="both"/>
        <w:rPr>
          <w:sz w:val="26"/>
        </w:rPr>
      </w:pPr>
      <w:r w:rsidRPr="00F74102">
        <w:rPr>
          <w:sz w:val="26"/>
        </w:rPr>
        <w:t>Actividades:</w:t>
      </w:r>
    </w:p>
    <w:p w:rsidR="0080710C" w:rsidRDefault="00F74102" w:rsidP="0080710C">
      <w:pPr>
        <w:pStyle w:val="Standard"/>
        <w:numPr>
          <w:ilvl w:val="0"/>
          <w:numId w:val="1"/>
        </w:numPr>
        <w:jc w:val="both"/>
        <w:rPr>
          <w:sz w:val="26"/>
        </w:rPr>
      </w:pPr>
      <w:r w:rsidRPr="00F74102">
        <w:rPr>
          <w:sz w:val="26"/>
        </w:rPr>
        <w:t>Se leyó la introducción y parte de la información que se encuentra en el formato de la práctica 6</w:t>
      </w:r>
      <w:r>
        <w:rPr>
          <w:sz w:val="26"/>
        </w:rPr>
        <w:t>, relacionado con el lenguaje C</w:t>
      </w:r>
      <w:r w:rsidR="00D92372">
        <w:rPr>
          <w:sz w:val="26"/>
        </w:rPr>
        <w:t>, los editores de texto para programar en C y el editor visual interfase de LINUX.</w:t>
      </w:r>
    </w:p>
    <w:p w:rsidR="00D92372" w:rsidRDefault="00D92372" w:rsidP="0080710C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Se abrió una terminal para crear un archivo y poder utilizar los comandos mencionados en la la parte de Editor Visual Interfase de la práctica.</w:t>
      </w:r>
    </w:p>
    <w:p w:rsidR="00D92372" w:rsidRDefault="00D92372" w:rsidP="0080710C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Se crearon dos programas en C:</w:t>
      </w:r>
    </w:p>
    <w:p w:rsidR="00916674" w:rsidRDefault="00916674" w:rsidP="00916674">
      <w:pPr>
        <w:pStyle w:val="Standard"/>
        <w:jc w:val="both"/>
        <w:rPr>
          <w:sz w:val="26"/>
        </w:rPr>
      </w:pPr>
    </w:p>
    <w:p w:rsidR="000F2C6B" w:rsidRDefault="000F2C6B" w:rsidP="000F2C6B">
      <w:pPr>
        <w:pStyle w:val="Standard"/>
        <w:jc w:val="both"/>
        <w:rPr>
          <w:sz w:val="26"/>
        </w:rPr>
      </w:pPr>
      <w:r>
        <w:rPr>
          <w:sz w:val="26"/>
        </w:rPr>
        <w:t>La suma de dos números:</w:t>
      </w:r>
    </w:p>
    <w:p w:rsidR="00D92372" w:rsidRDefault="000F2C6B" w:rsidP="00D92372">
      <w:pPr>
        <w:pStyle w:val="Standard"/>
        <w:jc w:val="both"/>
        <w:rPr>
          <w:sz w:val="26"/>
        </w:rPr>
      </w:pPr>
      <w:r>
        <w:rPr>
          <w:noProof/>
          <w:lang w:val="es-MX" w:eastAsia="es-MX" w:bidi="ar-SA"/>
        </w:rPr>
        <w:drawing>
          <wp:inline distT="0" distB="0" distL="0" distR="0" wp14:anchorId="11D91029" wp14:editId="0DCB51DE">
            <wp:extent cx="5010150" cy="270501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23" t="15601" r="57147" b="54988"/>
                    <a:stretch/>
                  </pic:blipFill>
                  <pic:spPr bwMode="auto">
                    <a:xfrm>
                      <a:off x="0" y="0"/>
                      <a:ext cx="5024457" cy="271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674" w:rsidRDefault="00916674" w:rsidP="00D92372">
      <w:pPr>
        <w:pStyle w:val="Standard"/>
        <w:jc w:val="both"/>
        <w:rPr>
          <w:sz w:val="26"/>
        </w:rPr>
      </w:pPr>
      <w:bookmarkStart w:id="0" w:name="_GoBack"/>
      <w:bookmarkEnd w:id="0"/>
    </w:p>
    <w:p w:rsidR="000F2C6B" w:rsidRDefault="000F2C6B" w:rsidP="00D92372">
      <w:pPr>
        <w:pStyle w:val="Standard"/>
        <w:jc w:val="both"/>
        <w:rPr>
          <w:sz w:val="26"/>
        </w:rPr>
      </w:pPr>
      <w:r>
        <w:rPr>
          <w:sz w:val="26"/>
        </w:rPr>
        <w:t>La resta de dos números:</w:t>
      </w:r>
    </w:p>
    <w:p w:rsidR="000F2C6B" w:rsidRDefault="000F2C6B" w:rsidP="00D92372">
      <w:pPr>
        <w:pStyle w:val="Standard"/>
        <w:jc w:val="both"/>
        <w:rPr>
          <w:sz w:val="26"/>
        </w:rPr>
      </w:pPr>
      <w:r>
        <w:rPr>
          <w:noProof/>
          <w:lang w:val="es-MX" w:eastAsia="es-MX" w:bidi="ar-SA"/>
        </w:rPr>
        <w:drawing>
          <wp:inline distT="0" distB="0" distL="0" distR="0" wp14:anchorId="5CEE7C56" wp14:editId="73609DFC">
            <wp:extent cx="4953000" cy="2714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79" t="16113" r="58010" b="54731"/>
                    <a:stretch/>
                  </pic:blipFill>
                  <pic:spPr bwMode="auto">
                    <a:xfrm>
                      <a:off x="0" y="0"/>
                      <a:ext cx="4968200" cy="272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1EC" w:rsidRDefault="009911EC" w:rsidP="00D92372">
      <w:pPr>
        <w:pStyle w:val="Standard"/>
        <w:jc w:val="both"/>
        <w:rPr>
          <w:sz w:val="26"/>
        </w:rPr>
      </w:pPr>
    </w:p>
    <w:p w:rsidR="009911EC" w:rsidRDefault="009911EC" w:rsidP="00D92372">
      <w:pPr>
        <w:pStyle w:val="Standard"/>
        <w:jc w:val="both"/>
        <w:rPr>
          <w:sz w:val="26"/>
        </w:rPr>
      </w:pPr>
    </w:p>
    <w:p w:rsidR="009911EC" w:rsidRDefault="009911EC" w:rsidP="00D92372">
      <w:pPr>
        <w:pStyle w:val="Standard"/>
        <w:jc w:val="both"/>
        <w:rPr>
          <w:sz w:val="26"/>
        </w:rPr>
      </w:pPr>
    </w:p>
    <w:p w:rsidR="009911EC" w:rsidRDefault="009911EC" w:rsidP="00D92372">
      <w:pPr>
        <w:pStyle w:val="Standard"/>
        <w:jc w:val="both"/>
        <w:rPr>
          <w:sz w:val="26"/>
        </w:rPr>
      </w:pPr>
    </w:p>
    <w:p w:rsidR="009911EC" w:rsidRDefault="009911EC" w:rsidP="00D92372">
      <w:pPr>
        <w:pStyle w:val="Standard"/>
        <w:jc w:val="both"/>
        <w:rPr>
          <w:sz w:val="26"/>
        </w:rPr>
      </w:pPr>
    </w:p>
    <w:p w:rsidR="009911EC" w:rsidRDefault="009911EC" w:rsidP="00D92372">
      <w:pPr>
        <w:pStyle w:val="Standard"/>
        <w:jc w:val="both"/>
        <w:rPr>
          <w:sz w:val="26"/>
        </w:rPr>
      </w:pPr>
    </w:p>
    <w:p w:rsidR="009911EC" w:rsidRDefault="009911EC" w:rsidP="00D92372">
      <w:pPr>
        <w:pStyle w:val="Standard"/>
        <w:jc w:val="both"/>
        <w:rPr>
          <w:sz w:val="26"/>
        </w:rPr>
      </w:pPr>
      <w:r>
        <w:rPr>
          <w:sz w:val="26"/>
        </w:rPr>
        <w:t>Conclusión:</w:t>
      </w:r>
    </w:p>
    <w:p w:rsidR="009911EC" w:rsidRDefault="009911EC" w:rsidP="00D92372">
      <w:pPr>
        <w:pStyle w:val="Standard"/>
        <w:jc w:val="both"/>
        <w:rPr>
          <w:sz w:val="26"/>
        </w:rPr>
      </w:pPr>
      <w:r>
        <w:rPr>
          <w:sz w:val="26"/>
        </w:rPr>
        <w:t>Al leer la información de la práctica aprendimos sobre el lenguaje de programación C, porque es que lo utilizamos y sus ventajas; también aprendimos sobre los editores de texto, el editor visual interfase de LINUX y algunos comandos que se utilizan.</w:t>
      </w:r>
    </w:p>
    <w:p w:rsidR="009911EC" w:rsidRPr="00F74102" w:rsidRDefault="009911EC" w:rsidP="00D92372">
      <w:pPr>
        <w:pStyle w:val="Standard"/>
        <w:jc w:val="both"/>
        <w:rPr>
          <w:sz w:val="26"/>
        </w:rPr>
      </w:pPr>
      <w:r>
        <w:rPr>
          <w:sz w:val="26"/>
        </w:rPr>
        <w:t xml:space="preserve">Pusimos en practica lo aprendido al crear un archivo en la terminal de UNIX </w:t>
      </w:r>
      <w:r w:rsidR="00916674">
        <w:rPr>
          <w:sz w:val="26"/>
        </w:rPr>
        <w:t>y hacer dos programas en lenguaje  C.</w:t>
      </w:r>
    </w:p>
    <w:sectPr w:rsidR="009911EC" w:rsidRPr="00F7410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6B" w:rsidRDefault="000F2C6B">
      <w:r>
        <w:separator/>
      </w:r>
    </w:p>
  </w:endnote>
  <w:endnote w:type="continuationSeparator" w:id="0">
    <w:p w:rsidR="000F2C6B" w:rsidRDefault="000F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6B" w:rsidRDefault="000F2C6B">
      <w:r>
        <w:rPr>
          <w:color w:val="000000"/>
        </w:rPr>
        <w:separator/>
      </w:r>
    </w:p>
  </w:footnote>
  <w:footnote w:type="continuationSeparator" w:id="0">
    <w:p w:rsidR="000F2C6B" w:rsidRDefault="000F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2EC9"/>
    <w:multiLevelType w:val="hybridMultilevel"/>
    <w:tmpl w:val="FD7E7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B58D5"/>
    <w:rsid w:val="000F2C6B"/>
    <w:rsid w:val="0080710C"/>
    <w:rsid w:val="00916674"/>
    <w:rsid w:val="009911EC"/>
    <w:rsid w:val="00D92372"/>
    <w:rsid w:val="00EB58D5"/>
    <w:rsid w:val="00F74102"/>
    <w:rsid w:val="00FE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F5F3A-B428-49A3-9E4A-9A0AB8B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Adriana Perez Romero</cp:lastModifiedBy>
  <cp:revision>2</cp:revision>
  <dcterms:created xsi:type="dcterms:W3CDTF">2017-09-24T21:28:00Z</dcterms:created>
  <dcterms:modified xsi:type="dcterms:W3CDTF">2017-09-24T21:28:00Z</dcterms:modified>
</cp:coreProperties>
</file>