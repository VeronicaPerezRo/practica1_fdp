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64719E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9E" w:rsidRDefault="0064719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4719E" w:rsidRDefault="00DD6FD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64719E" w:rsidRDefault="0064719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64719E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9E" w:rsidRDefault="0064719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9E" w:rsidRDefault="0064719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9E" w:rsidRDefault="0064719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64719E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9E" w:rsidRDefault="0064719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64719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19E" w:rsidRDefault="00DD6FDE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64719E" w:rsidRDefault="0064719E">
      <w:pPr>
        <w:pStyle w:val="Standard"/>
      </w:pPr>
    </w:p>
    <w:p w:rsidR="0064719E" w:rsidRDefault="00DD6FDE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4719E" w:rsidRDefault="00DD6FD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4719E" w:rsidRDefault="00DD6FDE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C5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1102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4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Pérez Romero Verónica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Primer Semestre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  <w:p w:rsidR="005762C2" w:rsidRDefault="005762C2">
            <w:pPr>
              <w:pStyle w:val="TableContents"/>
              <w:ind w:left="629"/>
            </w:pPr>
            <w:r>
              <w:t>8 de Septiembre de 2017</w:t>
            </w: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4719E" w:rsidRDefault="00DD6FD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</w:tc>
      </w:tr>
      <w:tr w:rsidR="0064719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19E" w:rsidRDefault="0064719E">
            <w:pPr>
              <w:pStyle w:val="TableContents"/>
              <w:ind w:left="629"/>
            </w:pPr>
          </w:p>
        </w:tc>
      </w:tr>
    </w:tbl>
    <w:p w:rsidR="0064719E" w:rsidRDefault="0064719E">
      <w:pPr>
        <w:pStyle w:val="Standard"/>
      </w:pPr>
    </w:p>
    <w:p w:rsidR="0064719E" w:rsidRDefault="00DD6FD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762C2" w:rsidRDefault="005762C2">
      <w:pPr>
        <w:pStyle w:val="Standard"/>
      </w:pPr>
    </w:p>
    <w:p w:rsidR="005762C2" w:rsidRDefault="005762C2">
      <w:pPr>
        <w:suppressAutoHyphens w:val="0"/>
      </w:pPr>
      <w:r>
        <w:br w:type="page"/>
      </w:r>
    </w:p>
    <w:p w:rsidR="0064719E" w:rsidRDefault="0064719E">
      <w:pPr>
        <w:pStyle w:val="Standard"/>
      </w:pPr>
    </w:p>
    <w:p w:rsidR="005762C2" w:rsidRDefault="005762C2">
      <w:pPr>
        <w:pStyle w:val="Standard"/>
      </w:pPr>
    </w:p>
    <w:p w:rsidR="005762C2" w:rsidRDefault="005762C2" w:rsidP="005762C2">
      <w:pPr>
        <w:pStyle w:val="Standard"/>
        <w:jc w:val="center"/>
        <w:rPr>
          <w:b/>
          <w:sz w:val="28"/>
        </w:rPr>
      </w:pPr>
      <w:r w:rsidRPr="005762C2">
        <w:rPr>
          <w:b/>
          <w:sz w:val="28"/>
        </w:rPr>
        <w:t>Diagramas de flujo</w:t>
      </w:r>
    </w:p>
    <w:p w:rsidR="005762C2" w:rsidRDefault="005762C2" w:rsidP="005762C2">
      <w:pPr>
        <w:pStyle w:val="Standard"/>
        <w:jc w:val="center"/>
        <w:rPr>
          <w:b/>
          <w:sz w:val="28"/>
        </w:rPr>
      </w:pPr>
    </w:p>
    <w:p w:rsidR="005762C2" w:rsidRPr="005762C2" w:rsidRDefault="005762C2" w:rsidP="005762C2">
      <w:pPr>
        <w:pStyle w:val="Standard"/>
        <w:rPr>
          <w:sz w:val="28"/>
        </w:rPr>
      </w:pPr>
      <w:r w:rsidRPr="005762C2">
        <w:rPr>
          <w:sz w:val="28"/>
        </w:rPr>
        <w:t>Objetivo:</w:t>
      </w:r>
    </w:p>
    <w:p w:rsidR="005762C2" w:rsidRPr="005762C2" w:rsidRDefault="005762C2" w:rsidP="005762C2">
      <w:pPr>
        <w:pStyle w:val="Standard"/>
        <w:rPr>
          <w:sz w:val="28"/>
        </w:rPr>
      </w:pPr>
      <w:r w:rsidRPr="005762C2">
        <w:rPr>
          <w:sz w:val="28"/>
        </w:rPr>
        <w:t xml:space="preserve">Elaborar diagramas de flujo que representen soluciones algorítmicas vistas como una serie </w:t>
      </w:r>
    </w:p>
    <w:p w:rsidR="005762C2" w:rsidRDefault="005762C2" w:rsidP="005762C2">
      <w:pPr>
        <w:pStyle w:val="Standard"/>
        <w:rPr>
          <w:sz w:val="28"/>
        </w:rPr>
      </w:pPr>
      <w:r w:rsidRPr="005762C2">
        <w:rPr>
          <w:sz w:val="28"/>
        </w:rPr>
        <w:t>de acciones que comprendan un proceso.</w:t>
      </w:r>
    </w:p>
    <w:p w:rsidR="005762C2" w:rsidRDefault="005762C2" w:rsidP="005762C2">
      <w:pPr>
        <w:pStyle w:val="Standard"/>
        <w:rPr>
          <w:sz w:val="28"/>
        </w:rPr>
      </w:pPr>
    </w:p>
    <w:p w:rsidR="005762C2" w:rsidRDefault="005762C2" w:rsidP="005762C2">
      <w:pPr>
        <w:pStyle w:val="Standard"/>
        <w:rPr>
          <w:sz w:val="28"/>
        </w:rPr>
      </w:pPr>
      <w:r>
        <w:rPr>
          <w:sz w:val="28"/>
        </w:rPr>
        <w:t>Actividades:</w:t>
      </w:r>
    </w:p>
    <w:p w:rsidR="002A197A" w:rsidRDefault="002A197A" w:rsidP="002A197A">
      <w:pPr>
        <w:pStyle w:val="Standard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Se leyo la introducción y la informacion que se encuentra en el formato de la práctica 4, relacionado con el diagrama de flujo, los simbolos que se usan y algunas estructuras de control de flujo.</w:t>
      </w:r>
    </w:p>
    <w:p w:rsidR="002A197A" w:rsidRDefault="002A197A" w:rsidP="002A197A">
      <w:pPr>
        <w:pStyle w:val="Standard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La profesora nos dió ejemplos de diagramas de flujo con diferentes estructuras de control de flujo.</w:t>
      </w:r>
    </w:p>
    <w:p w:rsidR="005762C2" w:rsidRDefault="002A197A" w:rsidP="002A197A">
      <w:pPr>
        <w:pStyle w:val="Standard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Para poner en práctica lo leído y aprendido la profesora nos dejo de tarea realizar tres diagramas de flujo dependiendo del problema:</w:t>
      </w:r>
    </w:p>
    <w:p w:rsidR="00ED4080" w:rsidRPr="00ED4080" w:rsidRDefault="002A197A" w:rsidP="00ED4080">
      <w:pPr>
        <w:pStyle w:val="Standard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Diagrama de Flujo de la Ecución General</w:t>
      </w:r>
    </w:p>
    <w:p w:rsidR="002A197A" w:rsidRDefault="00A23DF7" w:rsidP="00ED4080">
      <w:pPr>
        <w:pStyle w:val="Standard"/>
        <w:jc w:val="center"/>
        <w:rPr>
          <w:sz w:val="26"/>
        </w:rPr>
      </w:pPr>
      <w:r>
        <w:rPr>
          <w:noProof/>
          <w:lang w:val="es-MX" w:eastAsia="es-MX" w:bidi="ar-SA"/>
        </w:rPr>
        <w:drawing>
          <wp:inline distT="0" distB="0" distL="0" distR="0" wp14:anchorId="61A6DC6F" wp14:editId="4E5B5FCB">
            <wp:extent cx="4714875" cy="608756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3" t="9207" r="63187" b="12532"/>
                    <a:stretch/>
                  </pic:blipFill>
                  <pic:spPr bwMode="auto">
                    <a:xfrm>
                      <a:off x="0" y="0"/>
                      <a:ext cx="4723861" cy="609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080" w:rsidRDefault="00ED4080" w:rsidP="00ED4080">
      <w:pPr>
        <w:pStyle w:val="Standard"/>
        <w:jc w:val="center"/>
        <w:rPr>
          <w:sz w:val="26"/>
        </w:rPr>
      </w:pPr>
    </w:p>
    <w:p w:rsidR="00ED4080" w:rsidRDefault="00ED4080" w:rsidP="00ED4080">
      <w:pPr>
        <w:pStyle w:val="Standard"/>
        <w:numPr>
          <w:ilvl w:val="0"/>
          <w:numId w:val="5"/>
        </w:numPr>
        <w:rPr>
          <w:sz w:val="26"/>
        </w:rPr>
      </w:pPr>
      <w:r>
        <w:rPr>
          <w:sz w:val="26"/>
        </w:rPr>
        <w:t>Diagrama de Flujo de un programa que te diga que triángulo es (equilatero, escaleno o isosceles) según los lados que le des</w:t>
      </w:r>
    </w:p>
    <w:p w:rsidR="00F02D73" w:rsidRDefault="0003526D" w:rsidP="00DD6FDE">
      <w:pPr>
        <w:pStyle w:val="Standard"/>
        <w:jc w:val="center"/>
        <w:rPr>
          <w:sz w:val="26"/>
        </w:rPr>
      </w:pPr>
      <w:r>
        <w:rPr>
          <w:noProof/>
          <w:lang w:val="es-MX" w:eastAsia="es-MX" w:bidi="ar-SA"/>
        </w:rPr>
        <w:drawing>
          <wp:inline distT="0" distB="0" distL="0" distR="0" wp14:anchorId="30463C15" wp14:editId="62C0376F">
            <wp:extent cx="6743700" cy="3682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32" t="14322" r="18176" b="23530"/>
                    <a:stretch/>
                  </pic:blipFill>
                  <pic:spPr bwMode="auto">
                    <a:xfrm>
                      <a:off x="0" y="0"/>
                      <a:ext cx="6750831" cy="368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E2A" w:rsidRDefault="00A54E2A" w:rsidP="00A54E2A">
      <w:pPr>
        <w:pStyle w:val="Standard"/>
        <w:numPr>
          <w:ilvl w:val="0"/>
          <w:numId w:val="5"/>
        </w:numPr>
        <w:rPr>
          <w:sz w:val="26"/>
        </w:rPr>
      </w:pPr>
      <w:r>
        <w:rPr>
          <w:sz w:val="26"/>
        </w:rPr>
        <w:t>Diagrama de flujo de un programa que pida tres números y te diga si la suma de los dos primeros es igual al tercero.</w:t>
      </w:r>
    </w:p>
    <w:p w:rsidR="00A54E2A" w:rsidRDefault="0003526D" w:rsidP="00DD6FDE">
      <w:pPr>
        <w:pStyle w:val="Standard"/>
        <w:jc w:val="center"/>
        <w:rPr>
          <w:sz w:val="26"/>
        </w:rPr>
      </w:pPr>
      <w:r>
        <w:rPr>
          <w:noProof/>
          <w:lang w:val="es-MX" w:eastAsia="es-MX" w:bidi="ar-SA"/>
        </w:rPr>
        <w:drawing>
          <wp:inline distT="0" distB="0" distL="0" distR="0" wp14:anchorId="198EFD73" wp14:editId="00B07C1A">
            <wp:extent cx="5229225" cy="3917604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41" t="12788" r="30687" b="29156"/>
                    <a:stretch/>
                  </pic:blipFill>
                  <pic:spPr bwMode="auto">
                    <a:xfrm>
                      <a:off x="0" y="0"/>
                      <a:ext cx="5232650" cy="392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FDE" w:rsidRDefault="00DD6FDE" w:rsidP="00DD6FDE">
      <w:pPr>
        <w:pStyle w:val="Standard"/>
        <w:jc w:val="center"/>
        <w:rPr>
          <w:sz w:val="26"/>
        </w:rPr>
      </w:pPr>
    </w:p>
    <w:p w:rsidR="00DD6FDE" w:rsidRDefault="00DD6FDE" w:rsidP="00DD6FDE">
      <w:pPr>
        <w:pStyle w:val="Standard"/>
        <w:jc w:val="center"/>
        <w:rPr>
          <w:sz w:val="26"/>
        </w:rPr>
      </w:pPr>
    </w:p>
    <w:p w:rsidR="00DD6FDE" w:rsidRDefault="00DD6FDE" w:rsidP="00DD6FDE">
      <w:pPr>
        <w:pStyle w:val="Standard"/>
        <w:jc w:val="center"/>
        <w:rPr>
          <w:sz w:val="26"/>
        </w:rPr>
      </w:pPr>
    </w:p>
    <w:p w:rsidR="00DD6FDE" w:rsidRDefault="00DD6FDE" w:rsidP="00DD6FDE">
      <w:pPr>
        <w:pStyle w:val="Standard"/>
        <w:jc w:val="center"/>
        <w:rPr>
          <w:sz w:val="26"/>
        </w:rPr>
      </w:pPr>
    </w:p>
    <w:p w:rsidR="00DD6FDE" w:rsidRDefault="00DD6FDE" w:rsidP="00DD6FDE">
      <w:pPr>
        <w:pStyle w:val="Standard"/>
        <w:jc w:val="center"/>
        <w:rPr>
          <w:sz w:val="26"/>
        </w:rPr>
      </w:pPr>
    </w:p>
    <w:p w:rsidR="00DD6FDE" w:rsidRDefault="00DD6FDE" w:rsidP="00DD6FDE">
      <w:pPr>
        <w:pStyle w:val="Standard"/>
        <w:rPr>
          <w:sz w:val="26"/>
        </w:rPr>
      </w:pPr>
    </w:p>
    <w:p w:rsidR="00DD6FDE" w:rsidRDefault="00DD6FDE" w:rsidP="00DD6FDE">
      <w:pPr>
        <w:pStyle w:val="Standard"/>
        <w:rPr>
          <w:sz w:val="26"/>
        </w:rPr>
      </w:pPr>
      <w:r>
        <w:rPr>
          <w:sz w:val="26"/>
        </w:rPr>
        <w:t>Conclusiones:</w:t>
      </w:r>
    </w:p>
    <w:p w:rsidR="00BD603E" w:rsidRDefault="00DD6FDE" w:rsidP="00DD6FDE">
      <w:pPr>
        <w:pStyle w:val="Standard"/>
        <w:rPr>
          <w:sz w:val="26"/>
        </w:rPr>
      </w:pPr>
      <w:r>
        <w:rPr>
          <w:sz w:val="26"/>
        </w:rPr>
        <w:t>Al leer la información de la práctica aprendimos la definición de diagrama de flujo y como es que nosotros lo vamos a utilizar, de acuerdo a la</w:t>
      </w:r>
      <w:r w:rsidR="00BD603E">
        <w:rPr>
          <w:sz w:val="26"/>
        </w:rPr>
        <w:t xml:space="preserve"> carrera; también aprendimos cuál</w:t>
      </w:r>
      <w:r>
        <w:rPr>
          <w:sz w:val="26"/>
        </w:rPr>
        <w:t xml:space="preserve">es </w:t>
      </w:r>
      <w:r w:rsidR="00BD603E">
        <w:rPr>
          <w:sz w:val="26"/>
        </w:rPr>
        <w:t>son los simbolos que se utilizan y algunos ciclos.</w:t>
      </w:r>
    </w:p>
    <w:p w:rsidR="00DD6FDE" w:rsidRPr="00A54E2A" w:rsidRDefault="00BD603E" w:rsidP="00DD6FDE">
      <w:pPr>
        <w:pStyle w:val="Standard"/>
        <w:rPr>
          <w:sz w:val="26"/>
        </w:rPr>
      </w:pPr>
      <w:r>
        <w:rPr>
          <w:sz w:val="26"/>
        </w:rPr>
        <w:t>Lo que aprendimos en teoría, lo pusimos en práctica al realizar diagramas de flujo de acuerdo a los problemas que la profesora nos dio.</w:t>
      </w:r>
      <w:bookmarkStart w:id="0" w:name="_GoBack"/>
      <w:bookmarkEnd w:id="0"/>
      <w:r>
        <w:rPr>
          <w:sz w:val="26"/>
        </w:rPr>
        <w:t xml:space="preserve"> </w:t>
      </w:r>
    </w:p>
    <w:sectPr w:rsidR="00DD6FDE" w:rsidRPr="00A54E2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FDE" w:rsidRDefault="00DD6FDE">
      <w:r>
        <w:separator/>
      </w:r>
    </w:p>
  </w:endnote>
  <w:endnote w:type="continuationSeparator" w:id="0">
    <w:p w:rsidR="00DD6FDE" w:rsidRDefault="00DD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FDE" w:rsidRDefault="00DD6FDE">
      <w:r>
        <w:rPr>
          <w:color w:val="000000"/>
        </w:rPr>
        <w:separator/>
      </w:r>
    </w:p>
  </w:footnote>
  <w:footnote w:type="continuationSeparator" w:id="0">
    <w:p w:rsidR="00DD6FDE" w:rsidRDefault="00DD6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1F7"/>
    <w:multiLevelType w:val="hybridMultilevel"/>
    <w:tmpl w:val="A7363CB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964AAB"/>
    <w:multiLevelType w:val="hybridMultilevel"/>
    <w:tmpl w:val="91945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62B8"/>
    <w:multiLevelType w:val="hybridMultilevel"/>
    <w:tmpl w:val="F0C45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0E5"/>
    <w:multiLevelType w:val="hybridMultilevel"/>
    <w:tmpl w:val="E0DE319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F62287"/>
    <w:multiLevelType w:val="hybridMultilevel"/>
    <w:tmpl w:val="F1EEF8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4719E"/>
    <w:rsid w:val="0003526D"/>
    <w:rsid w:val="002A197A"/>
    <w:rsid w:val="005762C2"/>
    <w:rsid w:val="0064719E"/>
    <w:rsid w:val="00A23DF7"/>
    <w:rsid w:val="00A54E2A"/>
    <w:rsid w:val="00BD603E"/>
    <w:rsid w:val="00DD6FDE"/>
    <w:rsid w:val="00ED4080"/>
    <w:rsid w:val="00F0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A5C92-9F44-4B01-BE9C-9C153328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Adriana Perez Romero</cp:lastModifiedBy>
  <cp:revision>2</cp:revision>
  <dcterms:created xsi:type="dcterms:W3CDTF">2017-09-11T01:21:00Z</dcterms:created>
  <dcterms:modified xsi:type="dcterms:W3CDTF">2017-09-11T01:21:00Z</dcterms:modified>
</cp:coreProperties>
</file>