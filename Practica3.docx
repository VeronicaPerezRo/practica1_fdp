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BD63EA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3EA" w:rsidRDefault="00BD63E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BD63EA" w:rsidRDefault="004A219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BD63EA" w:rsidRDefault="00BD63E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BD63EA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3EA" w:rsidRDefault="00BD63EA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3EA" w:rsidRDefault="00BD63EA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3EA" w:rsidRDefault="00BD63EA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BD63EA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3EA" w:rsidRDefault="00BD63EA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BD63EA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 xml:space="preserve">Secretaría/División: División de Ingeniería </w:t>
            </w: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3EA" w:rsidRDefault="004A219D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BD63EA" w:rsidRDefault="00BD63EA">
      <w:pPr>
        <w:pStyle w:val="Standard"/>
      </w:pPr>
    </w:p>
    <w:p w:rsidR="00BD63EA" w:rsidRDefault="004A219D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D63EA" w:rsidRDefault="004A219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D63EA" w:rsidRDefault="004A219D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A1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1102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3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Pérez Romero Verónica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Primer Semestre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  <w:p w:rsidR="001B2274" w:rsidRDefault="001B2274">
            <w:pPr>
              <w:pStyle w:val="TableContents"/>
              <w:ind w:left="629"/>
            </w:pPr>
            <w:r>
              <w:t>01 de Septiembre de 2017</w:t>
            </w: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63EA" w:rsidRDefault="004A219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</w:tc>
      </w:tr>
      <w:tr w:rsidR="00BD63E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63EA" w:rsidRDefault="00BD63EA">
            <w:pPr>
              <w:pStyle w:val="TableContents"/>
              <w:ind w:left="629"/>
            </w:pPr>
          </w:p>
        </w:tc>
      </w:tr>
    </w:tbl>
    <w:p w:rsidR="00BD63EA" w:rsidRDefault="00BD63EA">
      <w:pPr>
        <w:pStyle w:val="Standard"/>
      </w:pPr>
    </w:p>
    <w:p w:rsidR="00BD63EA" w:rsidRDefault="004A219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B2274" w:rsidRDefault="001B2274">
      <w:pPr>
        <w:pStyle w:val="Standard"/>
      </w:pPr>
    </w:p>
    <w:p w:rsidR="001B2274" w:rsidRDefault="001B2274">
      <w:pPr>
        <w:suppressAutoHyphens w:val="0"/>
      </w:pPr>
      <w:r>
        <w:br w:type="page"/>
      </w:r>
    </w:p>
    <w:p w:rsidR="00BD63EA" w:rsidRDefault="00BD63EA">
      <w:pPr>
        <w:pStyle w:val="Standard"/>
      </w:pPr>
    </w:p>
    <w:p w:rsidR="001B2274" w:rsidRPr="006911DA" w:rsidRDefault="001B2274" w:rsidP="006911DA">
      <w:pPr>
        <w:pStyle w:val="Standard"/>
        <w:jc w:val="center"/>
        <w:rPr>
          <w:b/>
          <w:sz w:val="28"/>
        </w:rPr>
      </w:pPr>
      <w:r w:rsidRPr="006911DA">
        <w:rPr>
          <w:b/>
          <w:sz w:val="28"/>
        </w:rPr>
        <w:t>Solución de problemas y Algoritmos</w:t>
      </w:r>
    </w:p>
    <w:p w:rsidR="001B2274" w:rsidRDefault="001B2274" w:rsidP="001B2274">
      <w:pPr>
        <w:pStyle w:val="Standard"/>
      </w:pPr>
    </w:p>
    <w:p w:rsidR="001B2274" w:rsidRPr="006911DA" w:rsidRDefault="001B2274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Objetivo:</w:t>
      </w:r>
    </w:p>
    <w:p w:rsidR="001B2274" w:rsidRPr="006911DA" w:rsidRDefault="001B2274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 xml:space="preserve">Elaborar algoritmos correctos y eficientes en la solución de problemas siguiendo las etapas de Análisis y Diseño pertenecientes al Ciclo de vida del software </w:t>
      </w:r>
    </w:p>
    <w:p w:rsidR="006911DA" w:rsidRDefault="006911DA" w:rsidP="006911DA">
      <w:pPr>
        <w:pStyle w:val="Standard"/>
        <w:jc w:val="both"/>
        <w:rPr>
          <w:sz w:val="26"/>
        </w:rPr>
      </w:pPr>
    </w:p>
    <w:p w:rsidR="001B2274" w:rsidRDefault="001B2274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Actividades</w:t>
      </w:r>
      <w:r w:rsidR="006911DA">
        <w:rPr>
          <w:sz w:val="26"/>
        </w:rPr>
        <w:t>:</w:t>
      </w:r>
    </w:p>
    <w:p w:rsidR="006911DA" w:rsidRDefault="006911DA" w:rsidP="006911DA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Se leyo la introducción y la informacion que se encuentra en el formato de la práctica 3, relacionado con el ciclo de vida del software, la resolución de problemas y los algoritmos.</w:t>
      </w:r>
    </w:p>
    <w:p w:rsidR="006911DA" w:rsidRDefault="006911DA" w:rsidP="006911DA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Para poner en práctica lo leído y aprendido la maestra nos deja realizar el ejercicio número uno que esta en la practica:</w:t>
      </w:r>
    </w:p>
    <w:p w:rsidR="006911DA" w:rsidRDefault="006911DA" w:rsidP="006911DA">
      <w:pPr>
        <w:pStyle w:val="Standard"/>
        <w:jc w:val="both"/>
        <w:rPr>
          <w:sz w:val="26"/>
        </w:rPr>
      </w:pP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PROBLEMA: Seguir el algoritmo para obtener una figura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ENTRADA: Hoja tamaño carta en limpio, regla y lápiz.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SALIDA: Figura correcta.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Algoritmo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1.  Dibuja una V invertida. Empieza desde el lado izquier</w:t>
      </w:r>
      <w:r>
        <w:rPr>
          <w:sz w:val="26"/>
        </w:rPr>
        <w:t xml:space="preserve">do, sube, y baja hacia el lado </w:t>
      </w:r>
      <w:r w:rsidRPr="006911DA">
        <w:rPr>
          <w:sz w:val="26"/>
        </w:rPr>
        <w:t>derecho, no levantes el lápiz.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2.  Ahora  dibuja  una  línea  en  ángulo  ascendente  hacia  la</w:t>
      </w:r>
      <w:r>
        <w:rPr>
          <w:sz w:val="26"/>
        </w:rPr>
        <w:t xml:space="preserve">  izquierda.  Debe  cruzar  la </w:t>
      </w:r>
      <w:r w:rsidRPr="006911DA">
        <w:rPr>
          <w:sz w:val="26"/>
        </w:rPr>
        <w:t>primera línea más o menos a 1/3 de la altura. Todavía no levantes el lápiz del papel.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 xml:space="preserve">3.  Ahora, dibuja una línea horizontal hacia la derecha. </w:t>
      </w:r>
      <w:r>
        <w:rPr>
          <w:sz w:val="26"/>
        </w:rPr>
        <w:t xml:space="preserve">Debe cruzar la V invertida más </w:t>
      </w:r>
      <w:r w:rsidRPr="006911DA">
        <w:rPr>
          <w:sz w:val="26"/>
        </w:rPr>
        <w:t>o menos a 2/3 de la altura total. Sigue sin levantar el lápiz.</w:t>
      </w:r>
    </w:p>
    <w:p w:rsidR="006911DA" w:rsidRP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4.  Dibuja una línea en un ángulo descendente hasta el pun</w:t>
      </w:r>
      <w:r>
        <w:rPr>
          <w:sz w:val="26"/>
        </w:rPr>
        <w:t xml:space="preserve">to de inicio. Las líneas deben </w:t>
      </w:r>
      <w:r w:rsidRPr="006911DA">
        <w:rPr>
          <w:sz w:val="26"/>
        </w:rPr>
        <w:t>unirse.</w:t>
      </w:r>
    </w:p>
    <w:p w:rsidR="006911DA" w:rsidRDefault="006911DA" w:rsidP="006911DA">
      <w:pPr>
        <w:pStyle w:val="Standard"/>
        <w:jc w:val="both"/>
        <w:rPr>
          <w:sz w:val="26"/>
        </w:rPr>
      </w:pPr>
      <w:r w:rsidRPr="006911DA">
        <w:rPr>
          <w:sz w:val="26"/>
        </w:rPr>
        <w:t>5.  Ahora ya puedes levantar el lápiz del papel. Has terminado la estrella de 5 puntas.</w:t>
      </w:r>
    </w:p>
    <w:p w:rsidR="006911DA" w:rsidRDefault="006911DA" w:rsidP="006911DA">
      <w:pPr>
        <w:pStyle w:val="Standard"/>
        <w:jc w:val="center"/>
        <w:rPr>
          <w:sz w:val="26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2962275" cy="2912405"/>
            <wp:effectExtent l="0" t="0" r="0" b="2540"/>
            <wp:docPr id="3" name="Imagen 3" descr="https://scontent.fmex2-1.fna.fbcdn.net/v/t34.0-12/21291873_1568264596528290_739154232_n.jpg?oh=38ae24f545d6acae181109052f667094&amp;oe=59AE8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2-1.fna.fbcdn.net/v/t34.0-12/21291873_1568264596528290_739154232_n.jpg?oh=38ae24f545d6acae181109052f667094&amp;oe=59AE8CA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41" cy="29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DA" w:rsidRDefault="00113551" w:rsidP="006911DA">
      <w:pPr>
        <w:pStyle w:val="Standard"/>
        <w:numPr>
          <w:ilvl w:val="0"/>
          <w:numId w:val="2"/>
        </w:numPr>
        <w:rPr>
          <w:sz w:val="26"/>
        </w:rPr>
      </w:pPr>
      <w:r>
        <w:rPr>
          <w:sz w:val="26"/>
        </w:rPr>
        <w:t>Para seguir con el tema la maestra nos dejó de tarea realizar los algoritmos de tres problemas que nos había panteado en clases anteriores:</w:t>
      </w:r>
    </w:p>
    <w:p w:rsidR="00113551" w:rsidRPr="000427EF" w:rsidRDefault="00113551" w:rsidP="00113551">
      <w:pPr>
        <w:pStyle w:val="Standard"/>
        <w:numPr>
          <w:ilvl w:val="0"/>
          <w:numId w:val="3"/>
        </w:numPr>
        <w:rPr>
          <w:b/>
          <w:sz w:val="26"/>
        </w:rPr>
      </w:pPr>
      <w:r w:rsidRPr="000427EF">
        <w:rPr>
          <w:b/>
          <w:sz w:val="26"/>
        </w:rPr>
        <w:t>Problema 1: Ecuación General</w:t>
      </w:r>
    </w:p>
    <w:p w:rsidR="00113551" w:rsidRDefault="00113551" w:rsidP="000427EF">
      <w:pPr>
        <w:pStyle w:val="Standard"/>
        <w:jc w:val="both"/>
        <w:rPr>
          <w:sz w:val="26"/>
        </w:rPr>
      </w:pPr>
      <w:r>
        <w:rPr>
          <w:sz w:val="26"/>
        </w:rPr>
        <w:t>Problema: Determinar las soluciones de la ecuaciación general.</w:t>
      </w:r>
    </w:p>
    <w:p w:rsidR="00113551" w:rsidRDefault="00113551" w:rsidP="000427EF">
      <w:pPr>
        <w:pStyle w:val="Standard"/>
        <w:jc w:val="both"/>
        <w:rPr>
          <w:sz w:val="26"/>
        </w:rPr>
      </w:pPr>
      <w:r>
        <w:rPr>
          <w:sz w:val="26"/>
        </w:rPr>
        <w:t>Restricciones: El valor del término cuadrático (a) tiene que ser diferente de cero y todos los números tienen que ser reales.</w:t>
      </w:r>
    </w:p>
    <w:p w:rsidR="00113551" w:rsidRDefault="00113551" w:rsidP="00113551">
      <w:pPr>
        <w:pStyle w:val="Standard"/>
        <w:rPr>
          <w:sz w:val="26"/>
        </w:rPr>
      </w:pPr>
    </w:p>
    <w:p w:rsidR="00113551" w:rsidRDefault="00113551" w:rsidP="00113551">
      <w:pPr>
        <w:pStyle w:val="Standard"/>
        <w:rPr>
          <w:sz w:val="26"/>
        </w:rPr>
      </w:pPr>
    </w:p>
    <w:p w:rsidR="00113551" w:rsidRDefault="00113551" w:rsidP="00113551">
      <w:pPr>
        <w:pStyle w:val="Standard"/>
        <w:rPr>
          <w:sz w:val="26"/>
        </w:rPr>
      </w:pPr>
    </w:p>
    <w:p w:rsidR="00113551" w:rsidRDefault="00113551" w:rsidP="00113551">
      <w:pPr>
        <w:pStyle w:val="Standard"/>
        <w:rPr>
          <w:sz w:val="26"/>
        </w:rPr>
      </w:pPr>
    </w:p>
    <w:p w:rsidR="00113551" w:rsidRDefault="00113551" w:rsidP="00113551">
      <w:pPr>
        <w:pStyle w:val="Standard"/>
        <w:rPr>
          <w:sz w:val="26"/>
        </w:rPr>
      </w:pPr>
      <w:r>
        <w:rPr>
          <w:sz w:val="26"/>
        </w:rPr>
        <w:t>Datos de entrada: Valores de a, b y c</w:t>
      </w:r>
    </w:p>
    <w:p w:rsidR="00113551" w:rsidRDefault="00113551" w:rsidP="00113551">
      <w:pPr>
        <w:pStyle w:val="Standard"/>
        <w:rPr>
          <w:sz w:val="26"/>
        </w:rPr>
      </w:pPr>
      <w:r>
        <w:rPr>
          <w:sz w:val="26"/>
        </w:rPr>
        <w:t>Datos de salida: Soluciones en valores númericos de la ecuación (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</w:rPr>
              <m:t>1</m:t>
            </m:r>
          </m:sub>
        </m:sSub>
        <m:r>
          <w:rPr>
            <w:rFonts w:ascii="Cambria Math" w:hAnsi="Cambria Math"/>
            <w:sz w:val="26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</w:rPr>
              <m:t>2</m:t>
            </m:r>
          </m:sub>
        </m:sSub>
      </m:oMath>
      <w:r>
        <w:rPr>
          <w:sz w:val="26"/>
        </w:rPr>
        <w:t>).</w:t>
      </w:r>
    </w:p>
    <w:p w:rsidR="00113551" w:rsidRDefault="00113551" w:rsidP="00113551">
      <w:pPr>
        <w:pStyle w:val="Standard"/>
        <w:rPr>
          <w:sz w:val="26"/>
        </w:rPr>
      </w:pPr>
      <w:r>
        <w:rPr>
          <w:sz w:val="26"/>
        </w:rPr>
        <w:t>Dominio: Todos los números reales e imaginarios.</w:t>
      </w:r>
    </w:p>
    <w:p w:rsidR="00113551" w:rsidRDefault="00113551" w:rsidP="00113551">
      <w:pPr>
        <w:pStyle w:val="Standard"/>
        <w:rPr>
          <w:sz w:val="26"/>
        </w:rPr>
      </w:pPr>
      <w:r>
        <w:rPr>
          <w:sz w:val="26"/>
        </w:rPr>
        <w:t xml:space="preserve"> </w:t>
      </w:r>
    </w:p>
    <w:p w:rsidR="00113551" w:rsidRDefault="00697383" w:rsidP="00113551">
      <w:pPr>
        <w:pStyle w:val="Standard"/>
        <w:rPr>
          <w:sz w:val="26"/>
        </w:rPr>
      </w:pPr>
      <w:r>
        <w:rPr>
          <w:sz w:val="26"/>
        </w:rPr>
        <w:t>Algoritmo:</w:t>
      </w:r>
    </w:p>
    <w:p w:rsidR="00697383" w:rsidRDefault="00697383" w:rsidP="00113551">
      <w:pPr>
        <w:pStyle w:val="Standard"/>
        <w:rPr>
          <w:sz w:val="26"/>
        </w:rPr>
      </w:pPr>
      <w:r w:rsidRPr="00697383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4607560" cy="1404620"/>
                <wp:effectExtent l="0" t="0" r="2159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383" w:rsidRDefault="00697383" w:rsidP="0069738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697383"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697383" w:rsidRDefault="00697383" w:rsidP="0069738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Pedir el valor para “a”</w:t>
                            </w:r>
                          </w:p>
                          <w:p w:rsidR="00697383" w:rsidRDefault="00697383" w:rsidP="0069738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 a=0 mandar mensaje: “Para que se use la ecuación a tiene que ser diferente de cero” y regresar al paso 2; en caso contrario ir al paso 4</w:t>
                            </w:r>
                          </w:p>
                          <w:p w:rsidR="00697383" w:rsidRDefault="00697383" w:rsidP="0069738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Pedir valores para b y c</w:t>
                            </w:r>
                          </w:p>
                          <w:p w:rsidR="00697383" w:rsidRDefault="00697383" w:rsidP="0069738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Resolver la ecuación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-4ac</m:t>
                              </m:r>
                            </m:oMath>
                          </w:p>
                          <w:p w:rsidR="00697383" w:rsidRDefault="00697383" w:rsidP="0069738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Si d&lt;0 </w:t>
                            </w:r>
                            <w:r w:rsidR="00755335">
                              <w:rPr>
                                <w:rFonts w:asciiTheme="majorHAnsi" w:hAnsiTheme="majorHAnsi"/>
                              </w:rPr>
                              <w:t>ir al paso 7 y si d&gt;0 saltarse al paso 8</w:t>
                            </w:r>
                          </w:p>
                          <w:p w:rsidR="00755335" w:rsidRDefault="00755335" w:rsidP="007553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Si d&lt;0 realizar la operación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d(-1)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Theme="majorHAnsi" w:hAnsiTheme="majorHAnsi"/>
                              </w:rPr>
                              <w:t xml:space="preserve"> ; </w:t>
                            </w:r>
                          </w:p>
                          <w:p w:rsidR="00755335" w:rsidRDefault="00755335" w:rsidP="0075533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</w:t>
                            </w:r>
                            <w:r w:rsidRPr="00755335">
                              <w:rPr>
                                <w:rFonts w:asciiTheme="majorHAnsi" w:hAnsiTheme="majorHAnsi"/>
                              </w:rPr>
                              <w:t xml:space="preserve">acer las operaciones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5533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:rsidR="00755335" w:rsidRPr="00755335" w:rsidRDefault="00755335" w:rsidP="0075533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</w:t>
                            </w:r>
                            <w:r w:rsidRPr="00755335">
                              <w:rPr>
                                <w:rFonts w:asciiTheme="majorHAnsi" w:hAnsiTheme="majorHAnsi"/>
                              </w:rPr>
                              <w:t xml:space="preserve">mprimir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=r+ni</m:t>
                              </m:r>
                            </m:oMath>
                            <w:r w:rsidRPr="00755335">
                              <w:rPr>
                                <w:rFonts w:asciiTheme="majorHAnsi" w:hAnsiTheme="majorHAnsi"/>
                              </w:rPr>
                              <w:t xml:space="preserve"> 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=r-ni</m:t>
                              </m:r>
                            </m:oMath>
                          </w:p>
                          <w:p w:rsidR="00755335" w:rsidRDefault="00755335" w:rsidP="007553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Realizar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HAnsi" w:hAnsiTheme="majorHAnsi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:rsidR="001E7B0B" w:rsidRDefault="00755335" w:rsidP="001E7B0B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Imprimir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1E7B0B">
                              <w:rPr>
                                <w:rFonts w:asciiTheme="majorHAnsi" w:hAnsiTheme="majorHAnsi"/>
                              </w:rPr>
                              <w:t xml:space="preserve"> 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:rsidR="001E7B0B" w:rsidRDefault="001E7B0B" w:rsidP="001E7B0B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1E7B0B" w:rsidRPr="001E7B0B" w:rsidRDefault="001E7B0B" w:rsidP="001E7B0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35pt;width:362.8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">
                <v:textbox style="mso-fit-shape-to-text:t">
                  <w:txbxContent>
                    <w:p w:rsidR="00697383" w:rsidRDefault="00697383" w:rsidP="0069738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 w:rsidRPr="00697383"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697383" w:rsidRDefault="00697383" w:rsidP="0069738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Pedir el valor para “a”</w:t>
                      </w:r>
                    </w:p>
                    <w:p w:rsidR="00697383" w:rsidRDefault="00697383" w:rsidP="0069738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 a=0 mandar mensaje: “Para que se use la ecuación a tiene que ser diferente de cero” y regresar al paso 2; en caso contrario ir al paso 4</w:t>
                      </w:r>
                    </w:p>
                    <w:p w:rsidR="00697383" w:rsidRDefault="00697383" w:rsidP="0069738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Pedir valores para b y c</w:t>
                      </w:r>
                    </w:p>
                    <w:p w:rsidR="00697383" w:rsidRDefault="00697383" w:rsidP="0069738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Resolver la ecuación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oMath>
                    </w:p>
                    <w:p w:rsidR="00697383" w:rsidRDefault="00697383" w:rsidP="0069738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Si d&lt;0 </w:t>
                      </w:r>
                      <w:r w:rsidR="00755335">
                        <w:rPr>
                          <w:rFonts w:asciiTheme="majorHAnsi" w:hAnsiTheme="majorHAnsi"/>
                        </w:rPr>
                        <w:t>ir al paso 7 y si d&gt;0 saltarse al paso 8</w:t>
                      </w:r>
                    </w:p>
                    <w:p w:rsidR="00755335" w:rsidRDefault="00755335" w:rsidP="007553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Si d&lt;0 realizar la operación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d(-1)</m:t>
                            </m:r>
                          </m:e>
                        </m:rad>
                      </m:oMath>
                      <w:r>
                        <w:rPr>
                          <w:rFonts w:asciiTheme="majorHAnsi" w:hAnsiTheme="majorHAnsi"/>
                        </w:rPr>
                        <w:t xml:space="preserve"> ; </w:t>
                      </w:r>
                    </w:p>
                    <w:p w:rsidR="00755335" w:rsidRDefault="00755335" w:rsidP="0075533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</w:t>
                      </w:r>
                      <w:r w:rsidRPr="00755335">
                        <w:rPr>
                          <w:rFonts w:asciiTheme="majorHAnsi" w:hAnsiTheme="majorHAnsi"/>
                        </w:rPr>
                        <w:t xml:space="preserve">acer las operaciones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n=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oMath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55335"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:rsidR="00755335" w:rsidRPr="00755335" w:rsidRDefault="00755335" w:rsidP="0075533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</w:t>
                      </w:r>
                      <w:r w:rsidRPr="00755335">
                        <w:rPr>
                          <w:rFonts w:asciiTheme="majorHAnsi" w:hAnsiTheme="majorHAnsi"/>
                        </w:rPr>
                        <w:t xml:space="preserve">mprimir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=r+ni</m:t>
                        </m:r>
                      </m:oMath>
                      <w:r w:rsidRPr="00755335">
                        <w:rPr>
                          <w:rFonts w:asciiTheme="majorHAnsi" w:hAnsiTheme="majorHAnsi"/>
                        </w:rPr>
                        <w:t xml:space="preserve"> 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=r-ni</m:t>
                        </m:r>
                      </m:oMath>
                    </w:p>
                    <w:p w:rsidR="00755335" w:rsidRDefault="00755335" w:rsidP="007553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Realizar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den>
                        </m:f>
                      </m:oMath>
                      <w:r>
                        <w:rPr>
                          <w:rFonts w:asciiTheme="majorHAnsi" w:hAnsiTheme="majorHAnsi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den>
                        </m:f>
                      </m:oMath>
                    </w:p>
                    <w:p w:rsidR="001E7B0B" w:rsidRDefault="00755335" w:rsidP="001E7B0B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Imprimir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="001E7B0B">
                        <w:rPr>
                          <w:rFonts w:asciiTheme="majorHAnsi" w:hAnsiTheme="majorHAnsi"/>
                        </w:rPr>
                        <w:t xml:space="preserve"> 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  <w:p w:rsidR="001E7B0B" w:rsidRDefault="001E7B0B" w:rsidP="001E7B0B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1E7B0B" w:rsidRPr="001E7B0B" w:rsidRDefault="001E7B0B" w:rsidP="001E7B0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3551" w:rsidRDefault="00113551" w:rsidP="00113551">
      <w:pPr>
        <w:pStyle w:val="Standard"/>
        <w:rPr>
          <w:sz w:val="26"/>
        </w:rPr>
      </w:pPr>
    </w:p>
    <w:p w:rsidR="00113551" w:rsidRDefault="00113551" w:rsidP="00113551">
      <w:pPr>
        <w:pStyle w:val="Standard"/>
        <w:rPr>
          <w:sz w:val="26"/>
        </w:rPr>
      </w:pPr>
    </w:p>
    <w:p w:rsidR="001E7B0B" w:rsidRDefault="001E7B0B" w:rsidP="00113551">
      <w:pPr>
        <w:pStyle w:val="Standard"/>
        <w:rPr>
          <w:sz w:val="26"/>
        </w:rPr>
      </w:pPr>
    </w:p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Pr="001E7B0B" w:rsidRDefault="001E7B0B" w:rsidP="001E7B0B"/>
    <w:p w:rsidR="001E7B0B" w:rsidRDefault="001E7B0B" w:rsidP="001E7B0B"/>
    <w:p w:rsidR="001E7B0B" w:rsidRDefault="001E7B0B" w:rsidP="001E7B0B"/>
    <w:p w:rsidR="001E7B0B" w:rsidRDefault="001E7B0B" w:rsidP="001E7B0B"/>
    <w:p w:rsidR="001E7B0B" w:rsidRDefault="001E7B0B" w:rsidP="001E7B0B">
      <w:r>
        <w:t>Prueba de escritorio</w:t>
      </w:r>
    </w:p>
    <w:p w:rsidR="001E7B0B" w:rsidRDefault="001E7B0B" w:rsidP="001E7B0B">
      <w:r>
        <w:t>(En dónde a, b y c son los valores solicitados)</w:t>
      </w:r>
    </w:p>
    <w:p w:rsidR="001E7B0B" w:rsidRDefault="001E7B0B" w:rsidP="001E7B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1E7B0B" w:rsidTr="001E7B0B"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Iteración</w:t>
            </w:r>
          </w:p>
        </w:tc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a</w:t>
            </w:r>
          </w:p>
        </w:tc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b</w:t>
            </w:r>
          </w:p>
        </w:tc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c</w:t>
            </w:r>
          </w:p>
        </w:tc>
        <w:tc>
          <w:tcPr>
            <w:tcW w:w="2085" w:type="dxa"/>
            <w:vAlign w:val="center"/>
          </w:tcPr>
          <w:p w:rsidR="001E7B0B" w:rsidRDefault="001E7B0B" w:rsidP="001E7B0B">
            <w:pPr>
              <w:jc w:val="center"/>
            </w:pPr>
            <w:r>
              <w:t>Salida</w:t>
            </w:r>
          </w:p>
        </w:tc>
      </w:tr>
      <w:tr w:rsidR="001E7B0B" w:rsidTr="001E7B0B"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1E7B0B" w:rsidRDefault="001E7B0B" w:rsidP="001E7B0B">
            <w:pPr>
              <w:jc w:val="center"/>
            </w:pPr>
            <w:r>
              <w:t>1</w:t>
            </w:r>
          </w:p>
        </w:tc>
        <w:tc>
          <w:tcPr>
            <w:tcW w:w="2085" w:type="dxa"/>
            <w:vAlign w:val="center"/>
          </w:tcPr>
          <w:p w:rsidR="001E7B0B" w:rsidRPr="001E7B0B" w:rsidRDefault="001E7B0B" w:rsidP="001E7B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:rsidR="001E7B0B" w:rsidRPr="001E7B0B" w:rsidRDefault="001E7B0B" w:rsidP="001E7B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:rsidR="001E7B0B" w:rsidRPr="001E7B0B" w:rsidRDefault="001E7B0B" w:rsidP="001E7B0B">
            <w:pPr>
              <w:jc w:val="center"/>
            </w:pPr>
          </w:p>
        </w:tc>
      </w:tr>
    </w:tbl>
    <w:p w:rsidR="001E7B0B" w:rsidRDefault="001E7B0B" w:rsidP="001E7B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1E7B0B" w:rsidTr="000031C8"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Iteración</w:t>
            </w:r>
          </w:p>
        </w:tc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a</w:t>
            </w:r>
          </w:p>
        </w:tc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b</w:t>
            </w:r>
          </w:p>
        </w:tc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c</w:t>
            </w:r>
          </w:p>
        </w:tc>
        <w:tc>
          <w:tcPr>
            <w:tcW w:w="2085" w:type="dxa"/>
            <w:vAlign w:val="center"/>
          </w:tcPr>
          <w:p w:rsidR="001E7B0B" w:rsidRDefault="000031C8" w:rsidP="000031C8">
            <w:pPr>
              <w:jc w:val="center"/>
            </w:pPr>
            <w:r>
              <w:t>Salida</w:t>
            </w:r>
          </w:p>
        </w:tc>
      </w:tr>
      <w:tr w:rsidR="001E7B0B" w:rsidTr="000031C8"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1</w:t>
            </w:r>
          </w:p>
        </w:tc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8</w:t>
            </w:r>
          </w:p>
        </w:tc>
        <w:tc>
          <w:tcPr>
            <w:tcW w:w="2084" w:type="dxa"/>
            <w:vAlign w:val="center"/>
          </w:tcPr>
          <w:p w:rsidR="001E7B0B" w:rsidRDefault="000031C8" w:rsidP="000031C8">
            <w:pPr>
              <w:jc w:val="center"/>
            </w:pPr>
            <w:r>
              <w:t>15</w:t>
            </w:r>
          </w:p>
        </w:tc>
        <w:tc>
          <w:tcPr>
            <w:tcW w:w="2085" w:type="dxa"/>
            <w:vAlign w:val="center"/>
          </w:tcPr>
          <w:p w:rsidR="001E7B0B" w:rsidRPr="000031C8" w:rsidRDefault="000031C8" w:rsidP="000031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=-3</m:t>
                </m:r>
              </m:oMath>
            </m:oMathPara>
          </w:p>
          <w:p w:rsidR="000031C8" w:rsidRDefault="000031C8" w:rsidP="000031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=-5</m:t>
                </m:r>
              </m:oMath>
            </m:oMathPara>
          </w:p>
        </w:tc>
      </w:tr>
    </w:tbl>
    <w:p w:rsidR="001E7B0B" w:rsidRDefault="001E7B0B" w:rsidP="001E7B0B"/>
    <w:p w:rsidR="000031C8" w:rsidRPr="000427EF" w:rsidRDefault="000031C8" w:rsidP="000031C8">
      <w:pPr>
        <w:pStyle w:val="Prrafodelista"/>
        <w:numPr>
          <w:ilvl w:val="0"/>
          <w:numId w:val="3"/>
        </w:numPr>
        <w:rPr>
          <w:b/>
        </w:rPr>
      </w:pPr>
      <w:r w:rsidRPr="000427EF">
        <w:rPr>
          <w:b/>
        </w:rPr>
        <w:t xml:space="preserve">Problema 2:Encontrar las solución de una ecuación </w:t>
      </w:r>
    </w:p>
    <w:p w:rsidR="000031C8" w:rsidRDefault="000031C8" w:rsidP="000031C8">
      <w:r>
        <w:t>Problema: Obtener el valor de</w:t>
      </w:r>
      <m:oMath>
        <m:r>
          <w:rPr>
            <w:rFonts w:ascii="Cambria Math" w:hAnsi="Cambria Math"/>
          </w:rPr>
          <m:t xml:space="preserve"> x=</m:t>
        </m:r>
        <m:sSup>
          <m:sSupPr>
            <m:ctrlPr>
              <w:rPr>
                <w:rFonts w:ascii="Cambria Math" w:hAnsi="Cambria Math" w:cs="Mangal"/>
                <w:i/>
                <w:szCs w:val="21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+4y-25</m:t>
        </m:r>
      </m:oMath>
      <w:r>
        <w:t xml:space="preserve"> si y&lt;2</w:t>
      </w:r>
      <w:r>
        <w:t xml:space="preserve"> </w:t>
      </w:r>
      <w:r>
        <w:t xml:space="preserve">ó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 w:cs="Mangal"/>
                <w:i/>
                <w:szCs w:val="21"/>
              </w:rPr>
            </m:ctrlPr>
          </m:sSupPr>
          <m:e>
            <m:r>
              <w:rPr>
                <w:rFonts w:ascii="Cambria Math" w:hAnsi="Cambria Math"/>
              </w:rPr>
              <m:t>4y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-3y+0</m:t>
        </m:r>
      </m:oMath>
      <w:r>
        <w:t xml:space="preserve"> si </w:t>
      </w:r>
      <w:r w:rsidR="00C91FF6">
        <w:t>y&gt;2</w:t>
      </w:r>
    </w:p>
    <w:p w:rsidR="00C91FF6" w:rsidRDefault="00C91FF6" w:rsidP="000031C8">
      <w:r>
        <w:t xml:space="preserve">Restricciones: El valor de y tiene que ser diferente de 2 </w:t>
      </w:r>
    </w:p>
    <w:p w:rsidR="00C91FF6" w:rsidRDefault="00C91FF6" w:rsidP="000031C8">
      <w:r>
        <w:t>Datos de entrada: Cualquier número real diferente de 2</w:t>
      </w:r>
    </w:p>
    <w:p w:rsidR="00C91FF6" w:rsidRDefault="00C91FF6" w:rsidP="000031C8">
      <w:r>
        <w:t>Datos de salida: El valor de x</w:t>
      </w:r>
    </w:p>
    <w:p w:rsidR="00C91FF6" w:rsidRDefault="00C91FF6" w:rsidP="000031C8">
      <w:r>
        <w:t>Dominio: Todos los números reales diferentes de 2</w:t>
      </w:r>
    </w:p>
    <w:p w:rsidR="00C91FF6" w:rsidRDefault="00C91FF6" w:rsidP="000031C8"/>
    <w:p w:rsidR="00C91FF6" w:rsidRDefault="00C91FF6" w:rsidP="000031C8"/>
    <w:p w:rsidR="00C91FF6" w:rsidRDefault="00C91FF6" w:rsidP="000031C8"/>
    <w:p w:rsidR="00C91FF6" w:rsidRDefault="00C91FF6" w:rsidP="000031C8"/>
    <w:p w:rsidR="00C91FF6" w:rsidRDefault="00C91FF6" w:rsidP="000031C8"/>
    <w:p w:rsidR="00C91FF6" w:rsidRDefault="00C91FF6" w:rsidP="000031C8"/>
    <w:p w:rsidR="00C91FF6" w:rsidRDefault="00C91FF6" w:rsidP="000031C8">
      <w:r>
        <w:lastRenderedPageBreak/>
        <w:t>Algoritmo:</w:t>
      </w:r>
    </w:p>
    <w:p w:rsidR="00C91FF6" w:rsidRDefault="00C91FF6" w:rsidP="000031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4607560" cy="2190750"/>
                <wp:effectExtent l="0" t="0" r="2159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FF6" w:rsidRDefault="00C91FF6" w:rsidP="00C91FF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C91FF6" w:rsidRDefault="00C91FF6" w:rsidP="00C91FF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Pedir un valor para “y”</w:t>
                            </w:r>
                          </w:p>
                          <w:p w:rsidR="00C91FF6" w:rsidRDefault="00C91FF6" w:rsidP="00C91FF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 y=2 mandar el mensaje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“Para encontrar el valor de “x”, “y” tiene que ser diferente de dos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” y regresar al paso 2; en caso contrario ir al paso 4</w:t>
                            </w:r>
                          </w:p>
                          <w:p w:rsidR="00C91FF6" w:rsidRDefault="00C91FF6" w:rsidP="00C91FF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Si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y&gt;2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ir al paso 5 y si y&lt;2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saltarse al paso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6</w:t>
                            </w:r>
                          </w:p>
                          <w:p w:rsidR="00C91FF6" w:rsidRDefault="00C91FF6" w:rsidP="00C91FF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Resolver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-3y+0</m:t>
                              </m:r>
                            </m:oMath>
                          </w:p>
                          <w:p w:rsidR="000427EF" w:rsidRDefault="000427EF" w:rsidP="000427E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Imprimir “x”</w:t>
                            </w:r>
                          </w:p>
                          <w:p w:rsidR="000427EF" w:rsidRDefault="000427EF" w:rsidP="000427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Resolver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+4y-25</m:t>
                              </m:r>
                            </m:oMath>
                          </w:p>
                          <w:p w:rsidR="000427EF" w:rsidRDefault="000427EF" w:rsidP="000427E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Imprimir “x”</w:t>
                            </w:r>
                          </w:p>
                          <w:p w:rsidR="000427EF" w:rsidRPr="000427EF" w:rsidRDefault="000427EF" w:rsidP="000427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</w:t>
                            </w:r>
                          </w:p>
                          <w:p w:rsidR="00C91FF6" w:rsidRPr="00C91FF6" w:rsidRDefault="00C91FF6" w:rsidP="00C91FF6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45pt;width:362.8pt;height:172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">
                <v:textbox>
                  <w:txbxContent>
                    <w:p w:rsidR="00C91FF6" w:rsidRDefault="00C91FF6" w:rsidP="00C91FF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C91FF6" w:rsidRDefault="00C91FF6" w:rsidP="00C91FF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Pedir un valor para “y”</w:t>
                      </w:r>
                    </w:p>
                    <w:p w:rsidR="00C91FF6" w:rsidRDefault="00C91FF6" w:rsidP="00C91FF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 y=2 mandar el mensaje</w:t>
                      </w:r>
                      <w:r>
                        <w:rPr>
                          <w:rFonts w:asciiTheme="majorHAnsi" w:hAnsiTheme="majorHAnsi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</w:rPr>
                        <w:t>“Para encontrar el valor de “x”, “y” tiene que ser diferente de dos</w:t>
                      </w:r>
                      <w:r>
                        <w:rPr>
                          <w:rFonts w:asciiTheme="majorHAnsi" w:hAnsiTheme="majorHAnsi"/>
                        </w:rPr>
                        <w:t>” y regresar al paso 2; en caso contrario ir al paso 4</w:t>
                      </w:r>
                    </w:p>
                    <w:p w:rsidR="00C91FF6" w:rsidRDefault="00C91FF6" w:rsidP="00C91FF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Si </w:t>
                      </w:r>
                      <w:r>
                        <w:rPr>
                          <w:rFonts w:asciiTheme="majorHAnsi" w:hAnsiTheme="majorHAnsi"/>
                        </w:rPr>
                        <w:t>y&gt;2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ir al paso 5 y si y&lt;2</w:t>
                      </w:r>
                      <w:r>
                        <w:rPr>
                          <w:rFonts w:asciiTheme="majorHAnsi" w:hAnsiTheme="majorHAnsi"/>
                        </w:rPr>
                        <w:t xml:space="preserve"> saltarse al paso </w:t>
                      </w:r>
                      <w:r>
                        <w:rPr>
                          <w:rFonts w:asciiTheme="majorHAnsi" w:hAnsiTheme="majorHAnsi"/>
                        </w:rPr>
                        <w:t>6</w:t>
                      </w:r>
                    </w:p>
                    <w:p w:rsidR="00C91FF6" w:rsidRDefault="00C91FF6" w:rsidP="00C91FF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Resolver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-3y+0</m:t>
                        </m:r>
                      </m:oMath>
                    </w:p>
                    <w:p w:rsidR="000427EF" w:rsidRDefault="000427EF" w:rsidP="000427E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Imprimir “x”</w:t>
                      </w:r>
                    </w:p>
                    <w:p w:rsidR="000427EF" w:rsidRDefault="000427EF" w:rsidP="000427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Resolver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+4y-25</m:t>
                        </m:r>
                      </m:oMath>
                    </w:p>
                    <w:p w:rsidR="000427EF" w:rsidRDefault="000427EF" w:rsidP="000427EF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Imprimir “x”</w:t>
                      </w:r>
                    </w:p>
                    <w:p w:rsidR="000427EF" w:rsidRPr="000427EF" w:rsidRDefault="000427EF" w:rsidP="000427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</w:t>
                      </w:r>
                    </w:p>
                    <w:p w:rsidR="00C91FF6" w:rsidRPr="00C91FF6" w:rsidRDefault="00C91FF6" w:rsidP="00C91FF6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27EF" w:rsidRDefault="000427EF" w:rsidP="000031C8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Pr="000427EF" w:rsidRDefault="000427EF" w:rsidP="000427EF"/>
    <w:p w:rsidR="000427EF" w:rsidRDefault="000427EF" w:rsidP="000427EF"/>
    <w:p w:rsidR="00C457AC" w:rsidRDefault="00C457AC" w:rsidP="000427EF"/>
    <w:p w:rsidR="000427EF" w:rsidRDefault="000427EF" w:rsidP="000427EF">
      <w: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427EF" w:rsidTr="00C457AC">
        <w:tc>
          <w:tcPr>
            <w:tcW w:w="3473" w:type="dxa"/>
            <w:vAlign w:val="center"/>
          </w:tcPr>
          <w:p w:rsidR="000427EF" w:rsidRDefault="000427EF" w:rsidP="00C457AC">
            <w:pPr>
              <w:jc w:val="center"/>
            </w:pPr>
            <w:r>
              <w:t>Iteración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y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Salida</w:t>
            </w:r>
          </w:p>
        </w:tc>
      </w:tr>
      <w:tr w:rsidR="000427EF" w:rsidTr="00C457AC">
        <w:tc>
          <w:tcPr>
            <w:tcW w:w="3473" w:type="dxa"/>
            <w:vAlign w:val="center"/>
          </w:tcPr>
          <w:p w:rsidR="000427EF" w:rsidRDefault="000427EF" w:rsidP="00C457AC">
            <w:pPr>
              <w:jc w:val="center"/>
            </w:pPr>
            <w:r>
              <w:t>1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2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rPr>
                <w:rFonts w:asciiTheme="majorHAnsi" w:hAnsiTheme="majorHAnsi"/>
              </w:rPr>
              <w:t>“Para encontrar el valor de “x”, “y” tiene que ser diferente de dos”</w:t>
            </w:r>
          </w:p>
        </w:tc>
      </w:tr>
    </w:tbl>
    <w:p w:rsidR="000427EF" w:rsidRDefault="000427EF" w:rsidP="000427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427EF" w:rsidTr="00C457AC">
        <w:tc>
          <w:tcPr>
            <w:tcW w:w="3473" w:type="dxa"/>
            <w:vAlign w:val="center"/>
          </w:tcPr>
          <w:p w:rsidR="000427EF" w:rsidRDefault="000427EF" w:rsidP="00C457AC">
            <w:pPr>
              <w:jc w:val="center"/>
            </w:pPr>
            <w:r>
              <w:t>Iteración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y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Salida</w:t>
            </w:r>
          </w:p>
        </w:tc>
      </w:tr>
      <w:tr w:rsidR="000427EF" w:rsidTr="00C457AC">
        <w:tc>
          <w:tcPr>
            <w:tcW w:w="3473" w:type="dxa"/>
            <w:vAlign w:val="center"/>
          </w:tcPr>
          <w:p w:rsidR="000427EF" w:rsidRDefault="000427EF" w:rsidP="00C457AC">
            <w:pPr>
              <w:jc w:val="center"/>
            </w:pPr>
            <w:r>
              <w:t>1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1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“x= -20”</w:t>
            </w:r>
          </w:p>
        </w:tc>
      </w:tr>
    </w:tbl>
    <w:p w:rsidR="000427EF" w:rsidRDefault="000427EF" w:rsidP="000427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427EF" w:rsidTr="00C457AC">
        <w:tc>
          <w:tcPr>
            <w:tcW w:w="3473" w:type="dxa"/>
            <w:vAlign w:val="center"/>
          </w:tcPr>
          <w:p w:rsidR="000427EF" w:rsidRDefault="000427EF" w:rsidP="00C457AC">
            <w:pPr>
              <w:jc w:val="center"/>
            </w:pPr>
            <w:r>
              <w:t>Iteración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y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Salida</w:t>
            </w:r>
          </w:p>
        </w:tc>
      </w:tr>
      <w:tr w:rsidR="000427EF" w:rsidTr="00C457AC">
        <w:tc>
          <w:tcPr>
            <w:tcW w:w="3473" w:type="dxa"/>
            <w:vAlign w:val="center"/>
          </w:tcPr>
          <w:p w:rsidR="000427EF" w:rsidRDefault="000427EF" w:rsidP="00C457AC">
            <w:pPr>
              <w:jc w:val="center"/>
            </w:pPr>
            <w:r>
              <w:t>1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3</w:t>
            </w:r>
          </w:p>
        </w:tc>
        <w:tc>
          <w:tcPr>
            <w:tcW w:w="3474" w:type="dxa"/>
            <w:vAlign w:val="center"/>
          </w:tcPr>
          <w:p w:rsidR="000427EF" w:rsidRDefault="000427EF" w:rsidP="00C457AC">
            <w:pPr>
              <w:jc w:val="center"/>
            </w:pPr>
            <w:r>
              <w:t>“x= 27”</w:t>
            </w:r>
          </w:p>
        </w:tc>
      </w:tr>
    </w:tbl>
    <w:p w:rsidR="000427EF" w:rsidRDefault="000427EF" w:rsidP="000427EF"/>
    <w:p w:rsidR="000427EF" w:rsidRDefault="000427EF" w:rsidP="000427EF">
      <w:pPr>
        <w:pStyle w:val="Prrafodelista"/>
        <w:numPr>
          <w:ilvl w:val="0"/>
          <w:numId w:val="3"/>
        </w:numPr>
      </w:pPr>
      <w:r>
        <w:t>Problema 3: Factorial de un número</w:t>
      </w:r>
    </w:p>
    <w:p w:rsidR="000427EF" w:rsidRDefault="000427EF" w:rsidP="000427EF">
      <w:r>
        <w:t xml:space="preserve">Problema: Obtener el factorial de un número dado. </w:t>
      </w:r>
    </w:p>
    <w:p w:rsidR="000427EF" w:rsidRDefault="000427EF" w:rsidP="000427EF">
      <w:r>
        <w:t>Restricciones: El número de entrada debe ser</w:t>
      </w:r>
      <w:r w:rsidR="00C457AC">
        <w:t xml:space="preserve"> entero y debe estar entre [1,10]</w:t>
      </w:r>
    </w:p>
    <w:p w:rsidR="000427EF" w:rsidRDefault="000427EF" w:rsidP="000427EF">
      <w:r>
        <w:t>Datos de entrada: Número entero.</w:t>
      </w:r>
    </w:p>
    <w:p w:rsidR="000427EF" w:rsidRDefault="000427EF" w:rsidP="000427EF">
      <w:r>
        <w:t>Datos de salida: El valor del factorial del número.</w:t>
      </w:r>
    </w:p>
    <w:p w:rsidR="000427EF" w:rsidRDefault="000427EF" w:rsidP="000427EF">
      <w:r>
        <w:t>Dominio: todos los números naturales positivos</w:t>
      </w:r>
      <w:r>
        <w:t>.</w:t>
      </w:r>
    </w:p>
    <w:p w:rsidR="00C457AC" w:rsidRDefault="00C457AC" w:rsidP="000427EF"/>
    <w:p w:rsidR="000427EF" w:rsidRDefault="000427EF" w:rsidP="000427EF">
      <w:r>
        <w:t>Algoritmo</w:t>
      </w:r>
    </w:p>
    <w:p w:rsidR="00C457AC" w:rsidRDefault="00C457AC" w:rsidP="000427EF"/>
    <w:p w:rsidR="00C457AC" w:rsidRDefault="000427EF" w:rsidP="00042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607560" cy="1404620"/>
                <wp:effectExtent l="0" t="0" r="2159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EF" w:rsidRDefault="000427EF" w:rsidP="000427E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0427EF" w:rsidRDefault="00C457AC" w:rsidP="000427E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Definir que contador=1, factorial=1</w:t>
                            </w:r>
                          </w:p>
                          <w:p w:rsidR="00C457AC" w:rsidRDefault="00C457AC" w:rsidP="000427E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Pedir el valor del número “m”</w:t>
                            </w:r>
                          </w:p>
                          <w:p w:rsidR="00C457AC" w:rsidRDefault="00315237" w:rsidP="000427E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m≤0</m:t>
                              </m:r>
                            </m:oMath>
                            <w:r w:rsidR="00C457AC">
                              <w:rPr>
                                <w:rFonts w:asciiTheme="majorHAnsi" w:hAnsiTheme="majorHAnsi"/>
                              </w:rPr>
                              <w:t xml:space="preserve"> mandar el mensaje: “El número tiene que ser positivo” y regresar al paso 3, en caso contrario ir al paso 5</w:t>
                            </w:r>
                          </w:p>
                          <w:p w:rsidR="00C457AC" w:rsidRDefault="00C457AC" w:rsidP="000427E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 m&gt;10 mandar el mensaje: “El número tiene que ser menor o igual a 10” y regresar al paso 3, en caso contrario ir al paso 6</w:t>
                            </w:r>
                          </w:p>
                          <w:p w:rsidR="00C457AC" w:rsidRDefault="00C457AC" w:rsidP="000427E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Mientras Contador menor o igual a m:</w:t>
                            </w:r>
                          </w:p>
                          <w:p w:rsidR="00C457AC" w:rsidRDefault="00C457AC" w:rsidP="00C457A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fact=fact*(contado)</w:t>
                            </w:r>
                          </w:p>
                          <w:p w:rsidR="00C457AC" w:rsidRDefault="00C457AC" w:rsidP="00C457A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contador=contador+1</w:t>
                            </w:r>
                          </w:p>
                          <w:p w:rsidR="00C457AC" w:rsidRPr="00C457AC" w:rsidRDefault="00C457AC" w:rsidP="00C457A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.05pt;width:362.8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">
                <v:textbox style="mso-fit-shape-to-text:t">
                  <w:txbxContent>
                    <w:p w:rsidR="000427EF" w:rsidRDefault="000427EF" w:rsidP="000427E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0427EF" w:rsidRDefault="00C457AC" w:rsidP="000427E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Definir que contador=1, factorial=1</w:t>
                      </w:r>
                    </w:p>
                    <w:p w:rsidR="00C457AC" w:rsidRDefault="00C457AC" w:rsidP="000427E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Pedir el valor del número “m”</w:t>
                      </w:r>
                    </w:p>
                    <w:p w:rsidR="00C457AC" w:rsidRDefault="00315237" w:rsidP="000427E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m≤0</m:t>
                        </m:r>
                      </m:oMath>
                      <w:r w:rsidR="00C457AC">
                        <w:rPr>
                          <w:rFonts w:asciiTheme="majorHAnsi" w:hAnsiTheme="majorHAnsi"/>
                        </w:rPr>
                        <w:t xml:space="preserve"> mandar el mensaje: “El número tiene que ser positivo” y regresar al paso 3, en caso contrario ir al paso 5</w:t>
                      </w:r>
                    </w:p>
                    <w:p w:rsidR="00C457AC" w:rsidRDefault="00C457AC" w:rsidP="000427E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 m&gt;10 mandar el mensaje: “El número tiene que ser menor o igual a 10” y regresar al paso 3, en caso contrario ir al paso 6</w:t>
                      </w:r>
                    </w:p>
                    <w:p w:rsidR="00C457AC" w:rsidRDefault="00C457AC" w:rsidP="000427E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Mientras Contador menor o igual a m:</w:t>
                      </w:r>
                    </w:p>
                    <w:p w:rsidR="00C457AC" w:rsidRDefault="00C457AC" w:rsidP="00C457A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fact=fact*(contado)</w:t>
                      </w:r>
                    </w:p>
                    <w:p w:rsidR="00C457AC" w:rsidRDefault="00C457AC" w:rsidP="00C457AC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contador=contador+1</w:t>
                      </w:r>
                    </w:p>
                    <w:p w:rsidR="00C457AC" w:rsidRPr="00C457AC" w:rsidRDefault="00C457AC" w:rsidP="00C457A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Pr="00C457AC" w:rsidRDefault="00C457AC" w:rsidP="00C457AC"/>
    <w:p w:rsidR="00C457AC" w:rsidRDefault="00C457AC" w:rsidP="00C457AC"/>
    <w:p w:rsidR="00C457AC" w:rsidRDefault="00C457AC" w:rsidP="00C457AC"/>
    <w:p w:rsidR="000427EF" w:rsidRDefault="000427EF" w:rsidP="00C457AC"/>
    <w:p w:rsidR="00C457AC" w:rsidRDefault="00C457AC" w:rsidP="00C457AC"/>
    <w:p w:rsidR="00C457AC" w:rsidRDefault="00C457AC" w:rsidP="00C457AC"/>
    <w:p w:rsidR="00C457AC" w:rsidRDefault="00C457AC" w:rsidP="00C457AC"/>
    <w:p w:rsidR="00C457AC" w:rsidRDefault="00C457AC" w:rsidP="00C457AC">
      <w:r>
        <w:t>Prueba de escritorio:</w:t>
      </w:r>
    </w:p>
    <w:p w:rsidR="00C457AC" w:rsidRDefault="00C457AC" w:rsidP="00C45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C457AC" w:rsidTr="00C457AC">
        <w:tc>
          <w:tcPr>
            <w:tcW w:w="2084" w:type="dxa"/>
          </w:tcPr>
          <w:p w:rsidR="00C457AC" w:rsidRDefault="00315237" w:rsidP="00C457AC">
            <w:r>
              <w:t>Iteración</w:t>
            </w:r>
          </w:p>
        </w:tc>
        <w:tc>
          <w:tcPr>
            <w:tcW w:w="2084" w:type="dxa"/>
          </w:tcPr>
          <w:p w:rsidR="00C457AC" w:rsidRDefault="00315237" w:rsidP="00C457AC">
            <w:r>
              <w:t>m</w:t>
            </w:r>
          </w:p>
        </w:tc>
        <w:tc>
          <w:tcPr>
            <w:tcW w:w="2084" w:type="dxa"/>
          </w:tcPr>
          <w:p w:rsidR="00C457AC" w:rsidRDefault="00315237" w:rsidP="00C457AC">
            <w:r>
              <w:t>Factorial</w:t>
            </w:r>
          </w:p>
        </w:tc>
        <w:tc>
          <w:tcPr>
            <w:tcW w:w="2084" w:type="dxa"/>
          </w:tcPr>
          <w:p w:rsidR="00C457AC" w:rsidRDefault="00315237" w:rsidP="00C457AC">
            <w:r>
              <w:t>Contador</w:t>
            </w:r>
          </w:p>
        </w:tc>
        <w:tc>
          <w:tcPr>
            <w:tcW w:w="2085" w:type="dxa"/>
          </w:tcPr>
          <w:p w:rsidR="00C457AC" w:rsidRDefault="00315237" w:rsidP="00C457AC">
            <w:r>
              <w:t>Salida</w:t>
            </w:r>
          </w:p>
        </w:tc>
      </w:tr>
      <w:tr w:rsidR="00C457AC" w:rsidTr="00C457AC">
        <w:tc>
          <w:tcPr>
            <w:tcW w:w="2084" w:type="dxa"/>
          </w:tcPr>
          <w:p w:rsidR="00C457AC" w:rsidRDefault="00315237" w:rsidP="00C457AC">
            <w:r>
              <w:t>1</w:t>
            </w:r>
          </w:p>
        </w:tc>
        <w:tc>
          <w:tcPr>
            <w:tcW w:w="2084" w:type="dxa"/>
          </w:tcPr>
          <w:p w:rsidR="00C457AC" w:rsidRDefault="00315237" w:rsidP="00C457AC">
            <w:r>
              <w:t>4</w:t>
            </w:r>
          </w:p>
        </w:tc>
        <w:tc>
          <w:tcPr>
            <w:tcW w:w="2084" w:type="dxa"/>
          </w:tcPr>
          <w:p w:rsidR="00C457AC" w:rsidRDefault="00315237" w:rsidP="00C457AC">
            <w:r>
              <w:t>1</w:t>
            </w:r>
          </w:p>
        </w:tc>
        <w:tc>
          <w:tcPr>
            <w:tcW w:w="2084" w:type="dxa"/>
          </w:tcPr>
          <w:p w:rsidR="00C457AC" w:rsidRDefault="00315237" w:rsidP="00C457AC">
            <w:r>
              <w:t>1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C457AC">
        <w:tc>
          <w:tcPr>
            <w:tcW w:w="2084" w:type="dxa"/>
          </w:tcPr>
          <w:p w:rsidR="00315237" w:rsidRDefault="00315237" w:rsidP="00C457AC">
            <w:r>
              <w:t>2</w:t>
            </w:r>
          </w:p>
        </w:tc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4" w:type="dxa"/>
          </w:tcPr>
          <w:p w:rsidR="00315237" w:rsidRDefault="00315237" w:rsidP="00C457AC">
            <w:r>
              <w:t>1</w:t>
            </w:r>
          </w:p>
        </w:tc>
        <w:tc>
          <w:tcPr>
            <w:tcW w:w="2084" w:type="dxa"/>
          </w:tcPr>
          <w:p w:rsidR="00315237" w:rsidRDefault="00315237" w:rsidP="00C457AC">
            <w:r>
              <w:t>2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C457AC">
        <w:tc>
          <w:tcPr>
            <w:tcW w:w="2084" w:type="dxa"/>
          </w:tcPr>
          <w:p w:rsidR="00315237" w:rsidRDefault="00315237" w:rsidP="00C457AC">
            <w:r>
              <w:t>3</w:t>
            </w:r>
          </w:p>
        </w:tc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4" w:type="dxa"/>
          </w:tcPr>
          <w:p w:rsidR="00315237" w:rsidRDefault="00315237" w:rsidP="00C457AC">
            <w:r>
              <w:t>2</w:t>
            </w:r>
          </w:p>
        </w:tc>
        <w:tc>
          <w:tcPr>
            <w:tcW w:w="2084" w:type="dxa"/>
          </w:tcPr>
          <w:p w:rsidR="00315237" w:rsidRDefault="00315237" w:rsidP="00C457AC">
            <w:r>
              <w:t>3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C457AC"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4" w:type="dxa"/>
          </w:tcPr>
          <w:p w:rsidR="00315237" w:rsidRDefault="00315237" w:rsidP="00C457AC">
            <w:r>
              <w:t>6</w:t>
            </w:r>
          </w:p>
        </w:tc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C457AC"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4" w:type="dxa"/>
          </w:tcPr>
          <w:p w:rsidR="00315237" w:rsidRDefault="00315237" w:rsidP="00C457AC">
            <w:r>
              <w:t>24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5" w:type="dxa"/>
          </w:tcPr>
          <w:p w:rsidR="00315237" w:rsidRDefault="00315237" w:rsidP="00C457AC">
            <w:r>
              <w:t>“El factorial de 4 es: 24”</w:t>
            </w:r>
          </w:p>
        </w:tc>
      </w:tr>
    </w:tbl>
    <w:p w:rsidR="00C457AC" w:rsidRDefault="00C457AC" w:rsidP="00C45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315237" w:rsidTr="00315237">
        <w:tc>
          <w:tcPr>
            <w:tcW w:w="2084" w:type="dxa"/>
          </w:tcPr>
          <w:p w:rsidR="00315237" w:rsidRDefault="00315237" w:rsidP="00C457AC">
            <w:r>
              <w:t xml:space="preserve">Iteración </w:t>
            </w:r>
          </w:p>
        </w:tc>
        <w:tc>
          <w:tcPr>
            <w:tcW w:w="2084" w:type="dxa"/>
          </w:tcPr>
          <w:p w:rsidR="00315237" w:rsidRDefault="00315237" w:rsidP="00C457AC">
            <w:r>
              <w:t>m</w:t>
            </w:r>
          </w:p>
        </w:tc>
        <w:tc>
          <w:tcPr>
            <w:tcW w:w="2084" w:type="dxa"/>
          </w:tcPr>
          <w:p w:rsidR="00315237" w:rsidRDefault="00315237" w:rsidP="00C457AC">
            <w:r>
              <w:t xml:space="preserve">Factorial </w:t>
            </w:r>
          </w:p>
        </w:tc>
        <w:tc>
          <w:tcPr>
            <w:tcW w:w="2084" w:type="dxa"/>
          </w:tcPr>
          <w:p w:rsidR="00315237" w:rsidRDefault="00315237" w:rsidP="00C457AC">
            <w:r>
              <w:t>Contador</w:t>
            </w:r>
          </w:p>
        </w:tc>
        <w:tc>
          <w:tcPr>
            <w:tcW w:w="2085" w:type="dxa"/>
          </w:tcPr>
          <w:p w:rsidR="00315237" w:rsidRDefault="00315237" w:rsidP="00C457AC">
            <w:r>
              <w:t>Salida</w:t>
            </w:r>
          </w:p>
        </w:tc>
      </w:tr>
      <w:tr w:rsidR="00315237" w:rsidTr="00315237">
        <w:tc>
          <w:tcPr>
            <w:tcW w:w="2084" w:type="dxa"/>
          </w:tcPr>
          <w:p w:rsidR="00315237" w:rsidRDefault="00315237" w:rsidP="00C457AC">
            <w:r>
              <w:t>1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1</w:t>
            </w:r>
          </w:p>
        </w:tc>
        <w:tc>
          <w:tcPr>
            <w:tcW w:w="2084" w:type="dxa"/>
          </w:tcPr>
          <w:p w:rsidR="00315237" w:rsidRDefault="00315237" w:rsidP="00C457AC">
            <w:r>
              <w:t>1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315237">
        <w:tc>
          <w:tcPr>
            <w:tcW w:w="2084" w:type="dxa"/>
          </w:tcPr>
          <w:p w:rsidR="00315237" w:rsidRDefault="00315237" w:rsidP="00C457AC">
            <w:r>
              <w:t>2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1</w:t>
            </w:r>
          </w:p>
        </w:tc>
        <w:tc>
          <w:tcPr>
            <w:tcW w:w="2084" w:type="dxa"/>
          </w:tcPr>
          <w:p w:rsidR="00315237" w:rsidRDefault="00315237" w:rsidP="00C457AC">
            <w:r>
              <w:t>2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315237">
        <w:tc>
          <w:tcPr>
            <w:tcW w:w="2084" w:type="dxa"/>
          </w:tcPr>
          <w:p w:rsidR="00315237" w:rsidRDefault="00315237" w:rsidP="00C457AC">
            <w:r>
              <w:t>3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2</w:t>
            </w:r>
          </w:p>
        </w:tc>
        <w:tc>
          <w:tcPr>
            <w:tcW w:w="2084" w:type="dxa"/>
          </w:tcPr>
          <w:p w:rsidR="00315237" w:rsidRDefault="00315237" w:rsidP="00C457AC">
            <w:r>
              <w:t>3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315237"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6</w:t>
            </w:r>
          </w:p>
        </w:tc>
        <w:tc>
          <w:tcPr>
            <w:tcW w:w="2084" w:type="dxa"/>
          </w:tcPr>
          <w:p w:rsidR="00315237" w:rsidRDefault="00315237" w:rsidP="00C457AC">
            <w:r>
              <w:t>4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315237"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24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5" w:type="dxa"/>
          </w:tcPr>
          <w:p w:rsidR="00315237" w:rsidRDefault="00315237" w:rsidP="00C457AC"/>
        </w:tc>
      </w:tr>
      <w:tr w:rsidR="00315237" w:rsidTr="00315237">
        <w:tc>
          <w:tcPr>
            <w:tcW w:w="2084" w:type="dxa"/>
          </w:tcPr>
          <w:p w:rsidR="00315237" w:rsidRDefault="00315237" w:rsidP="00C457AC">
            <w:r>
              <w:t>6</w:t>
            </w:r>
          </w:p>
        </w:tc>
        <w:tc>
          <w:tcPr>
            <w:tcW w:w="2084" w:type="dxa"/>
          </w:tcPr>
          <w:p w:rsidR="00315237" w:rsidRDefault="00315237" w:rsidP="00C457AC">
            <w:r>
              <w:t>5</w:t>
            </w:r>
          </w:p>
        </w:tc>
        <w:tc>
          <w:tcPr>
            <w:tcW w:w="2084" w:type="dxa"/>
          </w:tcPr>
          <w:p w:rsidR="00315237" w:rsidRDefault="00315237" w:rsidP="00C457AC">
            <w:r>
              <w:t>120</w:t>
            </w:r>
          </w:p>
        </w:tc>
        <w:tc>
          <w:tcPr>
            <w:tcW w:w="2084" w:type="dxa"/>
          </w:tcPr>
          <w:p w:rsidR="00315237" w:rsidRDefault="00315237" w:rsidP="00C457AC">
            <w:r>
              <w:t>6</w:t>
            </w:r>
          </w:p>
        </w:tc>
        <w:tc>
          <w:tcPr>
            <w:tcW w:w="2085" w:type="dxa"/>
          </w:tcPr>
          <w:p w:rsidR="00315237" w:rsidRDefault="00315237" w:rsidP="00C457AC">
            <w:r>
              <w:t>“El factorial de 5 es:120”</w:t>
            </w:r>
          </w:p>
        </w:tc>
      </w:tr>
    </w:tbl>
    <w:p w:rsidR="00C457AC" w:rsidRDefault="00C457AC" w:rsidP="00C457AC"/>
    <w:p w:rsidR="00315237" w:rsidRPr="00315237" w:rsidRDefault="00315237" w:rsidP="00C457AC">
      <w:pPr>
        <w:rPr>
          <w:sz w:val="26"/>
        </w:rPr>
      </w:pPr>
      <w:r w:rsidRPr="00315237">
        <w:rPr>
          <w:sz w:val="26"/>
        </w:rPr>
        <w:t>Conclusiones:</w:t>
      </w:r>
    </w:p>
    <w:p w:rsidR="004A219D" w:rsidRDefault="00315237" w:rsidP="00C457AC">
      <w:pPr>
        <w:rPr>
          <w:sz w:val="26"/>
        </w:rPr>
      </w:pPr>
      <w:r w:rsidRPr="00315237">
        <w:rPr>
          <w:sz w:val="26"/>
        </w:rPr>
        <w:t xml:space="preserve">Al leer de la información </w:t>
      </w:r>
      <w:r>
        <w:rPr>
          <w:sz w:val="26"/>
        </w:rPr>
        <w:t>de la práctica aprendimos el ciclo de vida del software, sus etapas y lo que se nec</w:t>
      </w:r>
      <w:r w:rsidR="004A219D">
        <w:rPr>
          <w:sz w:val="26"/>
        </w:rPr>
        <w:t>esita para resolver un problema.</w:t>
      </w:r>
    </w:p>
    <w:p w:rsidR="00315237" w:rsidRPr="00315237" w:rsidRDefault="004A219D">
      <w:pPr>
        <w:rPr>
          <w:sz w:val="26"/>
        </w:rPr>
      </w:pPr>
      <w:r>
        <w:rPr>
          <w:sz w:val="26"/>
        </w:rPr>
        <w:t>E</w:t>
      </w:r>
      <w:r w:rsidR="00315237">
        <w:rPr>
          <w:sz w:val="26"/>
        </w:rPr>
        <w:t>sto se complemento</w:t>
      </w:r>
      <w:r>
        <w:rPr>
          <w:sz w:val="26"/>
        </w:rPr>
        <w:t xml:space="preserve"> al realizar</w:t>
      </w:r>
      <w:r w:rsidR="00315237">
        <w:rPr>
          <w:sz w:val="26"/>
        </w:rPr>
        <w:t xml:space="preserve"> el ejercicio y </w:t>
      </w:r>
      <w:r>
        <w:rPr>
          <w:sz w:val="26"/>
        </w:rPr>
        <w:t>la tarea en donde se tuvo que  resolver los diferentes problemas que se planteaban en ellos; en dónde era necesario identificar el problema principal, las restricciones que se tienen, los datos de entrada y salida, elaborar el algoritmo y realizar la prueba de escritorio para comprobar por completo que el problema se resolvió.</w:t>
      </w:r>
      <w:bookmarkStart w:id="0" w:name="_GoBack"/>
      <w:bookmarkEnd w:id="0"/>
    </w:p>
    <w:sectPr w:rsidR="00315237" w:rsidRPr="0031523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A219D">
      <w:r>
        <w:separator/>
      </w:r>
    </w:p>
  </w:endnote>
  <w:endnote w:type="continuationSeparator" w:id="0">
    <w:p w:rsidR="00000000" w:rsidRDefault="004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A219D">
      <w:r>
        <w:rPr>
          <w:color w:val="000000"/>
        </w:rPr>
        <w:separator/>
      </w:r>
    </w:p>
  </w:footnote>
  <w:footnote w:type="continuationSeparator" w:id="0">
    <w:p w:rsidR="00000000" w:rsidRDefault="004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33B83"/>
    <w:multiLevelType w:val="hybridMultilevel"/>
    <w:tmpl w:val="8F925B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74E"/>
    <w:multiLevelType w:val="hybridMultilevel"/>
    <w:tmpl w:val="F47CE4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4AAB"/>
    <w:multiLevelType w:val="hybridMultilevel"/>
    <w:tmpl w:val="91945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54BC"/>
    <w:multiLevelType w:val="multilevel"/>
    <w:tmpl w:val="1E2C0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7.1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915B30"/>
    <w:multiLevelType w:val="hybridMultilevel"/>
    <w:tmpl w:val="70063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1324F"/>
    <w:multiLevelType w:val="hybridMultilevel"/>
    <w:tmpl w:val="8940F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2FA9"/>
    <w:multiLevelType w:val="hybridMultilevel"/>
    <w:tmpl w:val="0EBEFE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4B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6B1EF2"/>
    <w:multiLevelType w:val="hybridMultilevel"/>
    <w:tmpl w:val="D2A0F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9141D"/>
    <w:multiLevelType w:val="hybridMultilevel"/>
    <w:tmpl w:val="B57A8D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35D2B"/>
    <w:multiLevelType w:val="hybridMultilevel"/>
    <w:tmpl w:val="7A6E38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E0794"/>
    <w:multiLevelType w:val="multilevel"/>
    <w:tmpl w:val="1E2C0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7.1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A30EE3"/>
    <w:multiLevelType w:val="hybridMultilevel"/>
    <w:tmpl w:val="E0F6E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63C7E"/>
    <w:multiLevelType w:val="hybridMultilevel"/>
    <w:tmpl w:val="E632A3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242EC"/>
    <w:multiLevelType w:val="hybridMultilevel"/>
    <w:tmpl w:val="4E161D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670A1"/>
    <w:multiLevelType w:val="hybridMultilevel"/>
    <w:tmpl w:val="D49ABD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B2FA3"/>
    <w:multiLevelType w:val="hybridMultilevel"/>
    <w:tmpl w:val="6FE64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3773B"/>
    <w:multiLevelType w:val="hybridMultilevel"/>
    <w:tmpl w:val="B53EC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10324"/>
    <w:multiLevelType w:val="multilevel"/>
    <w:tmpl w:val="1E2C0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7.1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18"/>
  </w:num>
  <w:num w:numId="7">
    <w:abstractNumId w:val="13"/>
  </w:num>
  <w:num w:numId="8">
    <w:abstractNumId w:val="8"/>
  </w:num>
  <w:num w:numId="9">
    <w:abstractNumId w:val="16"/>
  </w:num>
  <w:num w:numId="10">
    <w:abstractNumId w:val="9"/>
  </w:num>
  <w:num w:numId="11">
    <w:abstractNumId w:val="3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4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63EA"/>
    <w:rsid w:val="000031C8"/>
    <w:rsid w:val="000427EF"/>
    <w:rsid w:val="00113551"/>
    <w:rsid w:val="001B2274"/>
    <w:rsid w:val="001E7B0B"/>
    <w:rsid w:val="00315237"/>
    <w:rsid w:val="004A219D"/>
    <w:rsid w:val="006911DA"/>
    <w:rsid w:val="00697383"/>
    <w:rsid w:val="00755335"/>
    <w:rsid w:val="00BD63EA"/>
    <w:rsid w:val="00C457AC"/>
    <w:rsid w:val="00C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C92111-6627-4E76-BB2B-94867325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Textodelmarcadordeposicin">
    <w:name w:val="Placeholder Text"/>
    <w:basedOn w:val="Fuentedeprrafopredeter"/>
    <w:uiPriority w:val="99"/>
    <w:semiHidden/>
    <w:rsid w:val="00113551"/>
    <w:rPr>
      <w:color w:val="808080"/>
    </w:rPr>
  </w:style>
  <w:style w:type="paragraph" w:styleId="Prrafodelista">
    <w:name w:val="List Paragraph"/>
    <w:basedOn w:val="Normal"/>
    <w:uiPriority w:val="34"/>
    <w:qFormat/>
    <w:rsid w:val="00697383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E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C731-E00F-4A32-9264-3B7848A0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Adriana Perez Romero</cp:lastModifiedBy>
  <cp:revision>2</cp:revision>
  <dcterms:created xsi:type="dcterms:W3CDTF">2017-09-03T03:55:00Z</dcterms:created>
  <dcterms:modified xsi:type="dcterms:W3CDTF">2017-09-03T03:55:00Z</dcterms:modified>
</cp:coreProperties>
</file>