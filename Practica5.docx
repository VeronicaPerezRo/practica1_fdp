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A7B6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B67" w:rsidRDefault="00CA7B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CA7B67" w:rsidRDefault="001219C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CA7B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:rsidR="00CA7B67" w:rsidRDefault="00CA7B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CA7B6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A7B6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B67" w:rsidRDefault="00CA7B6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CA7B6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B67" w:rsidRDefault="00CA7B6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CA7B6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B67" w:rsidRDefault="00CA7B6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CA7B6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CA7B6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A7B67">
        <w:tblPrEx>
          <w:tblCellMar>
            <w:top w:w="0" w:type="dxa"/>
            <w:bottom w:w="0" w:type="dxa"/>
          </w:tblCellMar>
        </w:tblPrEx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7B67" w:rsidRDefault="00CA7B67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CA7B67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 xml:space="preserve">Secretaría/División: División de Ingeniería </w:t>
            </w: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7B67" w:rsidRDefault="001219CE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:rsidR="00CA7B67" w:rsidRDefault="00CA7B67">
      <w:pPr>
        <w:pStyle w:val="Standard"/>
      </w:pPr>
    </w:p>
    <w:p w:rsidR="00CA7B67" w:rsidRDefault="001219CE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A7B67" w:rsidRDefault="001219C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A7B67" w:rsidRDefault="001219CE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31118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F6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  <w:p w:rsidR="00FD7D67" w:rsidRDefault="00FD7D67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  <w:p w:rsidR="00FD7D67" w:rsidRDefault="00FD7D67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  <w:p w:rsidR="00FD7D67" w:rsidRDefault="0043584A">
            <w:pPr>
              <w:pStyle w:val="TableContents"/>
              <w:ind w:left="629"/>
            </w:pPr>
            <w:r>
              <w:t>1102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  <w:p w:rsidR="0043584A" w:rsidRDefault="0043584A">
            <w:pPr>
              <w:pStyle w:val="TableContents"/>
              <w:ind w:left="629"/>
            </w:pPr>
            <w:r>
              <w:t>5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  <w:p w:rsidR="0043584A" w:rsidRDefault="0043584A">
            <w:pPr>
              <w:pStyle w:val="TableContents"/>
              <w:ind w:left="629"/>
            </w:pPr>
            <w:r>
              <w:t>Pérez Romero Verónica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  <w:p w:rsidR="0043584A" w:rsidRDefault="0043584A">
            <w:pPr>
              <w:pStyle w:val="TableContents"/>
              <w:ind w:left="629"/>
            </w:pPr>
            <w:r>
              <w:t>Primer semester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  <w:p w:rsidR="0043584A" w:rsidRDefault="0043584A">
            <w:pPr>
              <w:pStyle w:val="TableContents"/>
              <w:ind w:left="629"/>
            </w:pPr>
            <w:r>
              <w:t>15 de Septiembre de 2017</w:t>
            </w: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A7B67" w:rsidRDefault="001219C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</w:tc>
      </w:tr>
      <w:tr w:rsidR="00CA7B6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7B67" w:rsidRDefault="00CA7B67">
            <w:pPr>
              <w:pStyle w:val="TableContents"/>
              <w:ind w:left="629"/>
            </w:pPr>
          </w:p>
        </w:tc>
      </w:tr>
    </w:tbl>
    <w:p w:rsidR="00CA7B67" w:rsidRDefault="00CA7B67">
      <w:pPr>
        <w:pStyle w:val="Standard"/>
      </w:pPr>
    </w:p>
    <w:p w:rsidR="00CA7B67" w:rsidRDefault="001219CE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3584A" w:rsidRDefault="0043584A">
      <w:pPr>
        <w:pStyle w:val="Standard"/>
      </w:pPr>
    </w:p>
    <w:p w:rsidR="0043584A" w:rsidRDefault="0043584A">
      <w:pPr>
        <w:suppressAutoHyphens w:val="0"/>
      </w:pPr>
      <w:r>
        <w:br w:type="page"/>
      </w:r>
    </w:p>
    <w:p w:rsidR="00CA7B67" w:rsidRDefault="00CA7B67">
      <w:pPr>
        <w:pStyle w:val="Standard"/>
      </w:pPr>
    </w:p>
    <w:p w:rsidR="0043584A" w:rsidRDefault="0043584A" w:rsidP="0043584A">
      <w:pPr>
        <w:pStyle w:val="Standard"/>
        <w:jc w:val="center"/>
        <w:rPr>
          <w:b/>
          <w:sz w:val="28"/>
        </w:rPr>
      </w:pPr>
      <w:r w:rsidRPr="0043584A">
        <w:rPr>
          <w:b/>
          <w:sz w:val="28"/>
        </w:rPr>
        <w:t>Pseudocódigo</w:t>
      </w:r>
    </w:p>
    <w:p w:rsidR="0043584A" w:rsidRDefault="0043584A" w:rsidP="0043584A">
      <w:pPr>
        <w:pStyle w:val="Standard"/>
        <w:jc w:val="center"/>
        <w:rPr>
          <w:b/>
          <w:sz w:val="28"/>
        </w:rPr>
      </w:pPr>
    </w:p>
    <w:p w:rsidR="0043584A" w:rsidRPr="0043584A" w:rsidRDefault="0043584A" w:rsidP="0043584A">
      <w:pPr>
        <w:pStyle w:val="Standard"/>
        <w:rPr>
          <w:sz w:val="26"/>
        </w:rPr>
      </w:pPr>
      <w:r w:rsidRPr="0043584A">
        <w:rPr>
          <w:sz w:val="26"/>
        </w:rPr>
        <w:t>Objetivo:</w:t>
      </w:r>
    </w:p>
    <w:p w:rsidR="0043584A" w:rsidRPr="0043584A" w:rsidRDefault="0043584A" w:rsidP="0043584A">
      <w:pPr>
        <w:pStyle w:val="Standard"/>
        <w:rPr>
          <w:sz w:val="26"/>
        </w:rPr>
      </w:pPr>
      <w:r w:rsidRPr="0043584A">
        <w:rPr>
          <w:sz w:val="26"/>
        </w:rPr>
        <w:t xml:space="preserve">Elaborar pseudocódigos que representen soluciones algorítmicas empleando la sintaxis y </w:t>
      </w:r>
    </w:p>
    <w:p w:rsidR="0043584A" w:rsidRDefault="0043584A" w:rsidP="0043584A">
      <w:pPr>
        <w:pStyle w:val="Standard"/>
        <w:rPr>
          <w:sz w:val="26"/>
        </w:rPr>
      </w:pPr>
      <w:r w:rsidRPr="0043584A">
        <w:rPr>
          <w:sz w:val="26"/>
        </w:rPr>
        <w:t>semántica adecuadas.</w:t>
      </w:r>
    </w:p>
    <w:p w:rsidR="0043584A" w:rsidRDefault="0043584A" w:rsidP="0043584A">
      <w:pPr>
        <w:pStyle w:val="Standard"/>
        <w:rPr>
          <w:sz w:val="26"/>
        </w:rPr>
      </w:pPr>
    </w:p>
    <w:p w:rsidR="0043584A" w:rsidRDefault="0043584A" w:rsidP="0043584A">
      <w:pPr>
        <w:pStyle w:val="Standard"/>
        <w:rPr>
          <w:sz w:val="26"/>
        </w:rPr>
      </w:pPr>
      <w:r>
        <w:rPr>
          <w:sz w:val="26"/>
        </w:rPr>
        <w:t>Actividades:</w:t>
      </w:r>
    </w:p>
    <w:p w:rsidR="0043584A" w:rsidRDefault="0043584A" w:rsidP="0043584A">
      <w:pPr>
        <w:pStyle w:val="Standard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Se leyo la introducción y la informacion que se encuentr</w:t>
      </w:r>
      <w:r>
        <w:rPr>
          <w:sz w:val="26"/>
        </w:rPr>
        <w:t>a en el formato de la práctica 5</w:t>
      </w:r>
      <w:r>
        <w:rPr>
          <w:sz w:val="26"/>
        </w:rPr>
        <w:t xml:space="preserve">, relacionado con </w:t>
      </w:r>
      <w:r>
        <w:rPr>
          <w:sz w:val="26"/>
        </w:rPr>
        <w:t>el significado de pseudocódigo, su sintaxis, cómo se representan en el las estructuras de control de flujo y como se representan las funciones.</w:t>
      </w:r>
    </w:p>
    <w:p w:rsidR="0043584A" w:rsidRDefault="0043584A" w:rsidP="0043584A">
      <w:pPr>
        <w:pStyle w:val="Standard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>La profesora explicó los ejemplos de la sintaxis, las estructuras de control de flujo y funciones.</w:t>
      </w:r>
    </w:p>
    <w:p w:rsidR="0065639E" w:rsidRDefault="0043584A" w:rsidP="0065639E">
      <w:pPr>
        <w:pStyle w:val="Standard"/>
        <w:numPr>
          <w:ilvl w:val="0"/>
          <w:numId w:val="1"/>
        </w:numPr>
        <w:jc w:val="both"/>
        <w:rPr>
          <w:sz w:val="26"/>
        </w:rPr>
      </w:pPr>
      <w:r>
        <w:rPr>
          <w:sz w:val="26"/>
        </w:rPr>
        <w:t xml:space="preserve">Para poner en práctica lo leído y aprendido la profesora nos dejo de tarea realizar </w:t>
      </w:r>
      <w:r>
        <w:rPr>
          <w:sz w:val="26"/>
        </w:rPr>
        <w:t xml:space="preserve">cuatro pseudocódigos </w:t>
      </w:r>
      <w:r>
        <w:rPr>
          <w:sz w:val="26"/>
        </w:rPr>
        <w:t>dependiendo del problema:</w:t>
      </w:r>
    </w:p>
    <w:p w:rsidR="0065639E" w:rsidRPr="0065639E" w:rsidRDefault="0065639E" w:rsidP="0065639E">
      <w:pPr>
        <w:pStyle w:val="Standard"/>
        <w:jc w:val="both"/>
        <w:rPr>
          <w:sz w:val="26"/>
        </w:rPr>
      </w:pPr>
    </w:p>
    <w:p w:rsidR="0043584A" w:rsidRDefault="005C0AC3" w:rsidP="0043584A">
      <w:pPr>
        <w:pStyle w:val="Standard"/>
        <w:numPr>
          <w:ilvl w:val="0"/>
          <w:numId w:val="3"/>
        </w:numPr>
        <w:jc w:val="both"/>
        <w:rPr>
          <w:sz w:val="26"/>
        </w:rPr>
      </w:pPr>
      <w:r>
        <w:rPr>
          <w:sz w:val="26"/>
        </w:rPr>
        <w:t>Ecuación general</w:t>
      </w:r>
    </w:p>
    <w:p w:rsidR="005C0AC3" w:rsidRDefault="005C0AC3" w:rsidP="005C0AC3">
      <w:pPr>
        <w:pStyle w:val="Standard"/>
        <w:jc w:val="both"/>
        <w:rPr>
          <w:sz w:val="26"/>
        </w:rPr>
      </w:pPr>
      <w:r w:rsidRPr="005C0AC3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179705</wp:posOffset>
                </wp:positionV>
                <wp:extent cx="5915025" cy="46386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C3" w:rsidRDefault="005C0A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INICIO</w:t>
                            </w:r>
                          </w:p>
                          <w:p w:rsidR="005C0AC3" w:rsidRDefault="005C0A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a,b,c,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d,z,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,r,n,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 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ajorHAnsi" w:hAnsiTheme="majorHAnsi"/>
                              </w:rPr>
                              <w:t>: REAL</w:t>
                            </w:r>
                          </w:p>
                          <w:p w:rsidR="005C0AC3" w:rsidRDefault="005C0A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“Dame el valor de a”</w:t>
                            </w:r>
                          </w:p>
                          <w:p w:rsidR="005C0AC3" w:rsidRDefault="005C0A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LEER:a</w:t>
                            </w:r>
                          </w:p>
                          <w:p w:rsidR="005C0AC3" w:rsidRDefault="005C0A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SI(a=0) ENTONCES</w:t>
                            </w:r>
                          </w:p>
                          <w:p w:rsidR="005C0AC3" w:rsidRDefault="005C0A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ESCRIBIR:”El valor de a debe ser diferente de cero”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“Dame el valor de b y c”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LEER: b,c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d=(b*b)-4ac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CONTRARIO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 xml:space="preserve">SI(d&lt;0) ENTONCES 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z=d*-1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=√z</m:t>
                              </m:r>
                            </m:oMath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r=-b/2a</w:t>
                            </w:r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/2a</m:t>
                              </m:r>
                            </m:oMath>
                          </w:p>
                          <w:p w:rsidR="000B6B67" w:rsidRDefault="000B6B6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 xml:space="preserve">ESCRIBIR: “Los valores de x son: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=r+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 i </m:t>
                              </m:r>
                            </m:oMath>
                            <w:r w:rsidR="0065639E">
                              <w:rPr>
                                <w:rFonts w:asciiTheme="majorHAnsi" w:hAnsiTheme="majorHAnsi"/>
                              </w:rPr>
                              <w:t xml:space="preserve">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=r-n i</m:t>
                              </m:r>
                            </m:oMath>
                            <w:r w:rsidR="0065639E">
                              <w:rPr>
                                <w:rFonts w:asciiTheme="majorHAnsi" w:hAnsiTheme="majorHAnsi"/>
                              </w:rPr>
                              <w:t>”</w:t>
                            </w:r>
                          </w:p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=(-b+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)/2a</m:t>
                              </m:r>
                            </m:oMath>
                          </w:p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=(-b-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 xml:space="preserve"> )/2a</m:t>
                              </m:r>
                            </m:oMath>
                          </w:p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Los valores de x son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y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ajorHAnsi" w:hAnsiTheme="majorHAnsi"/>
                              </w:rPr>
                              <w:t>”</w:t>
                            </w:r>
                          </w:p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CONTRARIO</w:t>
                            </w:r>
                          </w:p>
                          <w:p w:rsidR="0065639E" w:rsidRPr="005C0AC3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.8pt;margin-top:14.15pt;width:465.75pt;height:36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">
                <v:textbox>
                  <w:txbxContent>
                    <w:p w:rsidR="005C0AC3" w:rsidRDefault="005C0A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INICIO</w:t>
                      </w:r>
                    </w:p>
                    <w:p w:rsidR="005C0AC3" w:rsidRDefault="005C0A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a,b,c,</m:t>
                        </m:r>
                        <m:r>
                          <w:rPr>
                            <w:rFonts w:ascii="Cambria Math" w:hAnsi="Cambria Math"/>
                          </w:rPr>
                          <m:t>d,z,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,r,n,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</m:oMath>
                      <w:r>
                        <w:rPr>
                          <w:rFonts w:asciiTheme="majorHAnsi" w:hAnsiTheme="majorHAnsi"/>
                        </w:rPr>
                        <w:t>: REAL</w:t>
                      </w:r>
                    </w:p>
                    <w:p w:rsidR="005C0AC3" w:rsidRDefault="005C0A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ESCRIBIR: “Dame el valor de a”</w:t>
                      </w:r>
                    </w:p>
                    <w:p w:rsidR="005C0AC3" w:rsidRDefault="005C0A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LEER:a</w:t>
                      </w:r>
                    </w:p>
                    <w:p w:rsidR="005C0AC3" w:rsidRDefault="005C0A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SI(a=0) ENTONCES</w:t>
                      </w:r>
                    </w:p>
                    <w:p w:rsidR="005C0AC3" w:rsidRDefault="005C0A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ESCRIBIR:”El valor de a debe ser diferente de cero”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“Dame el valor de b y c”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LEER: b,c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d=(b*b)-4ac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DE LO CONTRARIO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 xml:space="preserve">SI(d&lt;0) ENTONCES 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z=d*-1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=√z</m:t>
                        </m:r>
                      </m:oMath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r=-b/2a</w:t>
                      </w:r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/2a</m:t>
                        </m:r>
                      </m:oMath>
                    </w:p>
                    <w:p w:rsidR="000B6B67" w:rsidRDefault="000B6B6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 xml:space="preserve">ESCRIBIR: “Los valores de x son: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=r+</m:t>
                        </m:r>
                        <m:r>
                          <w:rPr>
                            <w:rFonts w:ascii="Cambria Math" w:hAnsi="Cambria Math"/>
                          </w:rPr>
                          <m:t xml:space="preserve">n i </m:t>
                        </m:r>
                      </m:oMath>
                      <w:r w:rsidR="0065639E">
                        <w:rPr>
                          <w:rFonts w:asciiTheme="majorHAnsi" w:hAnsiTheme="majorHAnsi"/>
                        </w:rPr>
                        <w:t xml:space="preserve">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=r-n i</m:t>
                        </m:r>
                      </m:oMath>
                      <w:r w:rsidR="0065639E">
                        <w:rPr>
                          <w:rFonts w:asciiTheme="majorHAnsi" w:hAnsiTheme="majorHAnsi"/>
                        </w:rPr>
                        <w:t>”</w:t>
                      </w:r>
                    </w:p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=(-b+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)/2a</m:t>
                        </m:r>
                      </m:oMath>
                    </w:p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=(-b-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)/2a</m:t>
                        </m:r>
                      </m:oMath>
                    </w:p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</w:t>
                      </w:r>
                      <w:r>
                        <w:rPr>
                          <w:rFonts w:asciiTheme="majorHAnsi" w:hAnsiTheme="majorHAnsi"/>
                        </w:rPr>
                        <w:t>Los valores de x son</w:t>
                      </w:r>
                      <w:r>
                        <w:rPr>
                          <w:rFonts w:asciiTheme="majorHAnsi" w:hAnsiTheme="majorHAnsi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y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Theme="majorHAnsi" w:hAnsiTheme="majorHAnsi"/>
                        </w:rPr>
                        <w:t>”</w:t>
                      </w:r>
                    </w:p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DE LO CONTRARIO</w:t>
                      </w:r>
                    </w:p>
                    <w:p w:rsidR="0065639E" w:rsidRPr="005C0AC3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584A" w:rsidRPr="0043584A" w:rsidRDefault="0043584A" w:rsidP="0043584A">
      <w:pPr>
        <w:pStyle w:val="Standard"/>
        <w:ind w:left="720"/>
        <w:jc w:val="both"/>
        <w:rPr>
          <w:sz w:val="26"/>
        </w:rPr>
      </w:pPr>
    </w:p>
    <w:p w:rsidR="0043584A" w:rsidRDefault="0043584A" w:rsidP="0043584A">
      <w:pPr>
        <w:pStyle w:val="Standard"/>
        <w:ind w:left="720"/>
        <w:rPr>
          <w:sz w:val="26"/>
        </w:rPr>
      </w:pPr>
    </w:p>
    <w:p w:rsidR="0043584A" w:rsidRDefault="0043584A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43584A">
      <w:pPr>
        <w:pStyle w:val="Standard"/>
        <w:rPr>
          <w:sz w:val="26"/>
        </w:rPr>
      </w:pPr>
    </w:p>
    <w:p w:rsidR="0065639E" w:rsidRDefault="0065639E" w:rsidP="0065639E">
      <w:pPr>
        <w:pStyle w:val="Standard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Programa </w:t>
      </w:r>
      <w:r w:rsidR="004329A7">
        <w:rPr>
          <w:sz w:val="26"/>
        </w:rPr>
        <w:t>que te diga que triángulo es (equilatero, escaleno o isosceles) según los lados que le des</w:t>
      </w:r>
    </w:p>
    <w:p w:rsidR="0065639E" w:rsidRDefault="0065639E" w:rsidP="0065639E">
      <w:pPr>
        <w:pStyle w:val="Standard"/>
        <w:rPr>
          <w:sz w:val="26"/>
        </w:rPr>
      </w:pPr>
      <w:r w:rsidRPr="0065639E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69215</wp:posOffset>
                </wp:positionV>
                <wp:extent cx="5943600" cy="3819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INICIO</w:t>
                            </w:r>
                          </w:p>
                          <w:p w:rsidR="0065639E" w:rsidRDefault="0065639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4329A7">
                              <w:rPr>
                                <w:rFonts w:asciiTheme="majorHAnsi" w:hAnsiTheme="majorHAnsi"/>
                              </w:rPr>
                              <w:t>a,b,c: ENTERO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ESCRIBIR:”Dame los valores de a,b y c”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LEER:a,b,c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SI(a=b) ENTONCES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SI(b=c) ENTONCES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“Es un triángulo equilatero”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“Es un triángulo isóceles”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CONTARIO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SI (a=c) ENTONCES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“Es un triángulo isóceles”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ESCRIBIR:” Es un triángulo escaleno”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CONTRARIO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CONTRARIO</w:t>
                            </w:r>
                          </w:p>
                          <w:p w:rsidR="004329A7" w:rsidRPr="0065639E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.3pt;margin-top:5.45pt;width:468pt;height:30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">
                <v:textbox>
                  <w:txbxContent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INICIO</w:t>
                      </w:r>
                    </w:p>
                    <w:p w:rsidR="0065639E" w:rsidRDefault="0065639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 w:rsidR="004329A7">
                        <w:rPr>
                          <w:rFonts w:asciiTheme="majorHAnsi" w:hAnsiTheme="majorHAnsi"/>
                        </w:rPr>
                        <w:t>a,b,c: ENTERO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ESCRIBIR:”Dame los valores de a,b y c”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LEER:a,b,c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SI(a=b) ENTONCES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SI(b=c) ENTONCES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“Es un triángulo equilatero”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“Es un triángulo isóceles”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FIN DE LO CONTARIO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SI (a=c) ENTONCES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“Es un triángulo isóceles”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ESCRIBIR:” Es un triángulo escaleno”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FIN DE LO CONTRARIO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DE LO CONTRARIO</w:t>
                      </w:r>
                    </w:p>
                    <w:p w:rsidR="004329A7" w:rsidRPr="0065639E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639E" w:rsidRDefault="0065639E" w:rsidP="0065639E">
      <w:pPr>
        <w:pStyle w:val="Standard"/>
        <w:rPr>
          <w:sz w:val="26"/>
        </w:rPr>
      </w:pPr>
    </w:p>
    <w:p w:rsidR="0065639E" w:rsidRDefault="0065639E" w:rsidP="0065639E">
      <w:pPr>
        <w:pStyle w:val="Standard"/>
        <w:rPr>
          <w:sz w:val="26"/>
        </w:rPr>
      </w:pPr>
    </w:p>
    <w:p w:rsidR="0065639E" w:rsidRDefault="0065639E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65639E">
      <w:pPr>
        <w:pStyle w:val="Standard"/>
        <w:rPr>
          <w:sz w:val="26"/>
        </w:rPr>
      </w:pPr>
    </w:p>
    <w:p w:rsidR="004329A7" w:rsidRDefault="004329A7" w:rsidP="004329A7">
      <w:pPr>
        <w:pStyle w:val="Standard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Programa </w:t>
      </w:r>
      <w:r>
        <w:rPr>
          <w:sz w:val="26"/>
        </w:rPr>
        <w:t>que pida tres números y te diga si la suma de los dos primeros es igual al tercero.</w:t>
      </w:r>
    </w:p>
    <w:p w:rsidR="009A6F8B" w:rsidRDefault="004329A7" w:rsidP="004329A7">
      <w:pPr>
        <w:pStyle w:val="Standard"/>
        <w:rPr>
          <w:sz w:val="26"/>
        </w:rPr>
      </w:pPr>
      <w:r w:rsidRPr="004329A7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179705</wp:posOffset>
                </wp:positionV>
                <wp:extent cx="6029325" cy="24288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INICIO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a,b,c,d: ENTEROS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“Dame los valores de lost res números: a,b,c”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LEER: a,b,c</w:t>
                            </w:r>
                          </w:p>
                          <w:p w:rsidR="004329A7" w:rsidRDefault="004329A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9A6F8B">
                              <w:rPr>
                                <w:rFonts w:asciiTheme="majorHAnsi" w:hAnsiTheme="majorHAnsi"/>
                              </w:rPr>
                              <w:t>d=a+b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SI(d=c) ENTONCES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“La suma de los dos primeros números es igual al tercer número”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“La suma de los dos primeros números es diferente al tercer número”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CONTARIO</w:t>
                            </w:r>
                          </w:p>
                          <w:p w:rsidR="009A6F8B" w:rsidRPr="004329A7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pt;margin-top:14.15pt;width:474.75pt;height:19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">
                <v:textbox>
                  <w:txbxContent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INICIO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a,b,c,d: ENTEROS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ESCRIBIR: “Dame los valores de lost res números: a,b,c”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LEER: a,b,c</w:t>
                      </w:r>
                    </w:p>
                    <w:p w:rsidR="004329A7" w:rsidRDefault="004329A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 w:rsidR="009A6F8B">
                        <w:rPr>
                          <w:rFonts w:asciiTheme="majorHAnsi" w:hAnsiTheme="majorHAnsi"/>
                        </w:rPr>
                        <w:t>d=a+b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SI(d=c) ENTONCES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“La suma de los dos primeros números es igual al tercer número”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“La suma de los dos primeros números es diferente al tercer número”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DE LO CONTARIO</w:t>
                      </w:r>
                    </w:p>
                    <w:p w:rsidR="009A6F8B" w:rsidRPr="004329A7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6F8B" w:rsidRPr="009A6F8B" w:rsidRDefault="009A6F8B" w:rsidP="009A6F8B"/>
    <w:p w:rsidR="009A6F8B" w:rsidRPr="009A6F8B" w:rsidRDefault="009A6F8B" w:rsidP="009A6F8B"/>
    <w:p w:rsidR="009A6F8B" w:rsidRPr="009A6F8B" w:rsidRDefault="009A6F8B" w:rsidP="009A6F8B"/>
    <w:p w:rsidR="009A6F8B" w:rsidRPr="009A6F8B" w:rsidRDefault="009A6F8B" w:rsidP="009A6F8B"/>
    <w:p w:rsidR="009A6F8B" w:rsidRPr="009A6F8B" w:rsidRDefault="009A6F8B" w:rsidP="009A6F8B"/>
    <w:p w:rsidR="009A6F8B" w:rsidRPr="009A6F8B" w:rsidRDefault="009A6F8B" w:rsidP="009A6F8B"/>
    <w:p w:rsidR="009A6F8B" w:rsidRDefault="009A6F8B" w:rsidP="009A6F8B"/>
    <w:p w:rsidR="009A6F8B" w:rsidRDefault="009A6F8B" w:rsidP="009A6F8B"/>
    <w:p w:rsidR="004329A7" w:rsidRDefault="004329A7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/>
    <w:p w:rsidR="009A6F8B" w:rsidRDefault="009A6F8B" w:rsidP="009A6F8B">
      <w:pPr>
        <w:pStyle w:val="Prrafodelista"/>
        <w:numPr>
          <w:ilvl w:val="0"/>
          <w:numId w:val="3"/>
        </w:numPr>
      </w:pPr>
      <w:r w:rsidRPr="009A6F8B">
        <w:t xml:space="preserve">Encontrar las solución de una ecuación </w:t>
      </w:r>
      <w:r>
        <w:t>cuando</w:t>
      </w:r>
      <w:r>
        <w:t xml:space="preserve"> el valor de</w:t>
      </w:r>
      <m:oMath>
        <m:r>
          <w:rPr>
            <w:rFonts w:ascii="Cambria Math" w:hAnsi="Cambria Math"/>
          </w:rPr>
          <m:t xml:space="preserve"> 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+4y-25</m:t>
        </m:r>
      </m:oMath>
      <w:r>
        <w:t xml:space="preserve"> si y&lt;2 ó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-3y+0</m:t>
        </m:r>
      </m:oMath>
      <w:r>
        <w:t xml:space="preserve"> si y&gt;2</w:t>
      </w:r>
    </w:p>
    <w:p w:rsidR="009A6F8B" w:rsidRDefault="009A6F8B" w:rsidP="009A6F8B"/>
    <w:p w:rsidR="001219CE" w:rsidRDefault="009A6F8B" w:rsidP="009A6F8B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6350</wp:posOffset>
                </wp:positionV>
                <wp:extent cx="4933950" cy="34099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INICIO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x,y: Entero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“Dame el valor de y”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LEER:x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SI(y&lt;2) ENTONCES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+2y-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25</m:t>
                              </m:r>
                            </m:oMath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“El valor de la ecuación es: x”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9A6F8B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1219CE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SI(y&gt;2) ENTONCES </w:t>
                            </w:r>
                          </w:p>
                          <w:p w:rsidR="001219CE" w:rsidRDefault="009A6F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1219CE">
                              <w:rPr>
                                <w:rFonts w:asciiTheme="majorHAnsi" w:hAnsiTheme="majorHAnsi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-3y+0</m:t>
                              </m:r>
                            </m:oMath>
                          </w:p>
                          <w:p w:rsidR="001219CE" w:rsidRDefault="001219C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“El valor de la ecuación es: x”</w:t>
                            </w:r>
                          </w:p>
                          <w:p w:rsidR="001219CE" w:rsidRDefault="001219C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SI</w:t>
                            </w:r>
                          </w:p>
                          <w:p w:rsidR="001219CE" w:rsidRDefault="001219C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DE LO CONTRARIO</w:t>
                            </w:r>
                          </w:p>
                          <w:p w:rsidR="001219CE" w:rsidRDefault="001219C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ESCRIBIR: “No hay solución”</w:t>
                            </w:r>
                          </w:p>
                          <w:p w:rsidR="001219CE" w:rsidRDefault="001219C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CONTRARIO</w:t>
                            </w:r>
                          </w:p>
                          <w:p w:rsidR="001219CE" w:rsidRDefault="001219C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ab/>
                              <w:t>FIN DE LO CONTRARIO</w:t>
                            </w:r>
                          </w:p>
                          <w:p w:rsidR="001219CE" w:rsidRPr="009A6F8B" w:rsidRDefault="001219C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.55pt;margin-top:.5pt;width:388.5pt;height:26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">
                <v:textbox>
                  <w:txbxContent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INICIO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x,y: Entero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ESCRIBIR: “Dame el valor de y”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LEER:x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SI(y&lt;2) ENTONCES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x=4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+2y-</m:t>
                        </m:r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oMath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“El valor de la ecuación es: x”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9A6F8B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 w:rsidR="001219CE"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 xml:space="preserve">SI(y&gt;2) ENTONCES </w:t>
                      </w:r>
                    </w:p>
                    <w:p w:rsidR="001219CE" w:rsidRDefault="009A6F8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 w:rsidR="001219CE">
                        <w:rPr>
                          <w:rFonts w:asciiTheme="majorHAnsi" w:hAnsiTheme="majorHAnsi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x=4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-3y+0</m:t>
                        </m:r>
                      </m:oMath>
                    </w:p>
                    <w:p w:rsidR="001219CE" w:rsidRDefault="001219C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“El valor de la ecuación es: x”</w:t>
                      </w:r>
                    </w:p>
                    <w:p w:rsidR="001219CE" w:rsidRDefault="001219C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FIN SI</w:t>
                      </w:r>
                    </w:p>
                    <w:p w:rsidR="001219CE" w:rsidRDefault="001219C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DE LO CONTRARIO</w:t>
                      </w:r>
                    </w:p>
                    <w:p w:rsidR="001219CE" w:rsidRDefault="001219C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ESCRIBIR: “No hay solución”</w:t>
                      </w:r>
                    </w:p>
                    <w:p w:rsidR="001219CE" w:rsidRDefault="001219C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  <w:t>FIN DE LO CONTRARIO</w:t>
                      </w:r>
                    </w:p>
                    <w:p w:rsidR="001219CE" w:rsidRDefault="001219C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ab/>
                        <w:t>FIN DE LO CONTRARIO</w:t>
                      </w:r>
                    </w:p>
                    <w:p w:rsidR="001219CE" w:rsidRPr="009A6F8B" w:rsidRDefault="001219C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Pr="001219CE" w:rsidRDefault="001219CE" w:rsidP="001219CE"/>
    <w:p w:rsidR="001219CE" w:rsidRDefault="001219CE" w:rsidP="001219CE"/>
    <w:p w:rsidR="001219CE" w:rsidRDefault="001219CE" w:rsidP="001219CE"/>
    <w:p w:rsidR="001219CE" w:rsidRDefault="001219CE" w:rsidP="001219CE">
      <w:pPr>
        <w:tabs>
          <w:tab w:val="left" w:pos="2130"/>
        </w:tabs>
        <w:jc w:val="both"/>
      </w:pPr>
      <w:r>
        <w:t xml:space="preserve"> Conclusiones:</w:t>
      </w:r>
    </w:p>
    <w:p w:rsidR="001219CE" w:rsidRDefault="001219CE" w:rsidP="001219CE">
      <w:pPr>
        <w:tabs>
          <w:tab w:val="left" w:pos="2130"/>
        </w:tabs>
        <w:jc w:val="both"/>
      </w:pPr>
      <w:r>
        <w:t>Al leer la información de la práctica aprendimos la definición de pseudocódigo y cómo es que se relaciona con el algorimo y lo anteriormente estudiado; cuál es su sintaxis, algunas estructuras de control de flujo y la realización de funciones dentro del pseudocódigo.</w:t>
      </w:r>
    </w:p>
    <w:p w:rsidR="001219CE" w:rsidRDefault="001219CE" w:rsidP="001219CE">
      <w:pPr>
        <w:tabs>
          <w:tab w:val="left" w:pos="2130"/>
        </w:tabs>
        <w:jc w:val="both"/>
      </w:pPr>
      <w:r>
        <w:t>Lo aprendido lo pusimos en práctica al realizar los pseudocódigos que la profesora nos dejo de tarea, que resuelven los problemas que habíamos planteado en clase.</w:t>
      </w:r>
    </w:p>
    <w:p w:rsidR="009A6F8B" w:rsidRPr="001219CE" w:rsidRDefault="001219CE" w:rsidP="001219CE">
      <w:pPr>
        <w:tabs>
          <w:tab w:val="left" w:pos="2130"/>
        </w:tabs>
        <w:jc w:val="both"/>
      </w:pPr>
      <w:r>
        <w:tab/>
      </w:r>
      <w:bookmarkStart w:id="0" w:name="_GoBack"/>
      <w:bookmarkEnd w:id="0"/>
    </w:p>
    <w:sectPr w:rsidR="009A6F8B" w:rsidRPr="001219C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219CE">
      <w:r>
        <w:separator/>
      </w:r>
    </w:p>
  </w:endnote>
  <w:endnote w:type="continuationSeparator" w:id="0">
    <w:p w:rsidR="00000000" w:rsidRDefault="0012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219CE">
      <w:r>
        <w:rPr>
          <w:color w:val="000000"/>
        </w:rPr>
        <w:separator/>
      </w:r>
    </w:p>
  </w:footnote>
  <w:footnote w:type="continuationSeparator" w:id="0">
    <w:p w:rsidR="00000000" w:rsidRDefault="0012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64AAB"/>
    <w:multiLevelType w:val="hybridMultilevel"/>
    <w:tmpl w:val="91945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FA9"/>
    <w:multiLevelType w:val="hybridMultilevel"/>
    <w:tmpl w:val="0EBEFE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34A3F"/>
    <w:multiLevelType w:val="hybridMultilevel"/>
    <w:tmpl w:val="1B52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64A6D"/>
    <w:multiLevelType w:val="hybridMultilevel"/>
    <w:tmpl w:val="4658FF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A7B67"/>
    <w:rsid w:val="000B6B67"/>
    <w:rsid w:val="001219CE"/>
    <w:rsid w:val="004329A7"/>
    <w:rsid w:val="0043584A"/>
    <w:rsid w:val="005C0AC3"/>
    <w:rsid w:val="0065639E"/>
    <w:rsid w:val="009A6F8B"/>
    <w:rsid w:val="00CA7B67"/>
    <w:rsid w:val="00F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12E8A-8709-4A39-9A30-13CE10E5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Textodelmarcadordeposicin">
    <w:name w:val="Placeholder Text"/>
    <w:basedOn w:val="Fuentedeprrafopredeter"/>
    <w:uiPriority w:val="99"/>
    <w:semiHidden/>
    <w:rsid w:val="005C0AC3"/>
    <w:rPr>
      <w:color w:val="808080"/>
    </w:rPr>
  </w:style>
  <w:style w:type="paragraph" w:styleId="Prrafodelista">
    <w:name w:val="List Paragraph"/>
    <w:basedOn w:val="Normal"/>
    <w:uiPriority w:val="34"/>
    <w:qFormat/>
    <w:rsid w:val="009A6F8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Adriana Perez Romero</cp:lastModifiedBy>
  <cp:revision>2</cp:revision>
  <dcterms:created xsi:type="dcterms:W3CDTF">2017-09-17T23:41:00Z</dcterms:created>
  <dcterms:modified xsi:type="dcterms:W3CDTF">2017-09-17T23:41:00Z</dcterms:modified>
</cp:coreProperties>
</file>